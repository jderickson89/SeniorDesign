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A8B9D1" w14:textId="77777777" w:rsidR="00B22603" w:rsidRPr="00407596" w:rsidRDefault="00B22603" w:rsidP="00B22603">
      <w:bookmarkStart w:id="0" w:name="_GoBack"/>
      <w:bookmarkEnd w:id="0"/>
      <w:r w:rsidRPr="00407596">
        <w:rPr>
          <w:noProof/>
          <w:lang w:eastAsia="en-US"/>
        </w:rPr>
        <w:drawing>
          <wp:inline distT="0" distB="0" distL="0" distR="0" wp14:anchorId="44AD348B" wp14:editId="43C57EC7">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9" w:history="1"/>
    </w:p>
    <w:p w14:paraId="2AED6C61" w14:textId="77777777" w:rsidR="00B22603" w:rsidRPr="00407596" w:rsidRDefault="00B22603" w:rsidP="00B22603">
      <w:pPr>
        <w:rPr>
          <w:rFonts w:ascii="'times new roman'" w:hAnsi="'times new roman'" w:cs="'times new roman'" w:hint="eastAsia"/>
          <w:b/>
          <w:sz w:val="36"/>
        </w:rPr>
      </w:pPr>
    </w:p>
    <w:p w14:paraId="71639CFA" w14:textId="77777777" w:rsidR="00B22603" w:rsidRPr="00407596" w:rsidRDefault="00B22603" w:rsidP="00B22603">
      <w:pPr>
        <w:rPr>
          <w:rFonts w:ascii="'times new roman'" w:hAnsi="'times new roman'" w:cs="'times new roman'" w:hint="eastAsia"/>
          <w:b/>
          <w:sz w:val="36"/>
        </w:rPr>
      </w:pPr>
    </w:p>
    <w:p w14:paraId="158A1790"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6DB6A2C9" w14:textId="2F7B3C78" w:rsidR="00B22603" w:rsidRPr="00762795" w:rsidRDefault="00762795" w:rsidP="00B22603">
      <w:pPr>
        <w:spacing w:line="288" w:lineRule="auto"/>
        <w:rPr>
          <w:sz w:val="32"/>
          <w:u w:val="single"/>
        </w:rPr>
      </w:pPr>
      <w:r>
        <w:rPr>
          <w:rFonts w:ascii="'times new roman'" w:hAnsi="'times new roman'" w:cs="'times new roman'"/>
          <w:b/>
          <w:sz w:val="44"/>
          <w:u w:val="single"/>
        </w:rPr>
        <w:t>Design of Adaptive Motor Controller with Built in Microcontroller and I</w:t>
      </w:r>
      <w:r>
        <w:rPr>
          <w:rFonts w:ascii="'times new roman'" w:hAnsi="'times new roman'" w:cs="'times new roman'"/>
          <w:b/>
          <w:sz w:val="44"/>
          <w:u w:val="single"/>
          <w:vertAlign w:val="superscript"/>
        </w:rPr>
        <w:t>2</w:t>
      </w:r>
      <w:r>
        <w:rPr>
          <w:rFonts w:ascii="'times new roman'" w:hAnsi="'times new roman'" w:cs="'times new roman'"/>
          <w:b/>
          <w:sz w:val="44"/>
          <w:u w:val="single"/>
        </w:rPr>
        <w:t>C Control</w:t>
      </w:r>
    </w:p>
    <w:p w14:paraId="128FF10F" w14:textId="77777777" w:rsidR="00B22603" w:rsidRPr="00407596" w:rsidRDefault="00B22603" w:rsidP="00B22603"/>
    <w:p w14:paraId="371F7FA0" w14:textId="77777777" w:rsidR="00B22603" w:rsidRPr="00407596" w:rsidRDefault="00B22603" w:rsidP="00B22603">
      <w:pPr>
        <w:spacing w:line="360" w:lineRule="auto"/>
        <w:rPr>
          <w:rFonts w:eastAsiaTheme="minorEastAsia"/>
          <w:sz w:val="32"/>
          <w:szCs w:val="32"/>
          <w:u w:val="single"/>
        </w:rPr>
      </w:pPr>
    </w:p>
    <w:p w14:paraId="4E6FF949"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38BB4F6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04E1A26C" w14:textId="77777777" w:rsidR="00B22603" w:rsidRPr="00407596" w:rsidRDefault="00B22603" w:rsidP="00B22603">
      <w:pPr>
        <w:spacing w:line="288" w:lineRule="auto"/>
        <w:rPr>
          <w:sz w:val="28"/>
          <w:szCs w:val="32"/>
        </w:rPr>
      </w:pPr>
      <w:r w:rsidRPr="00407596">
        <w:rPr>
          <w:sz w:val="28"/>
          <w:szCs w:val="32"/>
        </w:rPr>
        <w:t>University of Maryland, Eastern Shore</w:t>
      </w:r>
    </w:p>
    <w:p w14:paraId="5F20BCB5" w14:textId="77777777" w:rsidR="00B22603" w:rsidRPr="00407596" w:rsidRDefault="00B22603" w:rsidP="00B22603">
      <w:pPr>
        <w:rPr>
          <w:rFonts w:ascii="'times new roman'" w:eastAsiaTheme="minorEastAsia" w:hAnsi="'times new roman'" w:cs="'times new roman'" w:hint="eastAsia"/>
          <w:sz w:val="27"/>
        </w:rPr>
      </w:pPr>
    </w:p>
    <w:p w14:paraId="05F463CB" w14:textId="77777777" w:rsidR="00B22603" w:rsidRPr="00407596" w:rsidRDefault="00B22603" w:rsidP="00B22603">
      <w:pPr>
        <w:rPr>
          <w:rFonts w:ascii="'times new roman'" w:eastAsiaTheme="minorEastAsia" w:hAnsi="'times new roman'" w:cs="'times new roman'" w:hint="eastAsia"/>
          <w:sz w:val="27"/>
        </w:rPr>
      </w:pPr>
    </w:p>
    <w:p w14:paraId="72F4517E" w14:textId="2B220B4A" w:rsidR="00B22603" w:rsidRPr="00762795" w:rsidRDefault="00762795" w:rsidP="00762795">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Justin Derickson</w:t>
      </w:r>
    </w:p>
    <w:p w14:paraId="21E7562C" w14:textId="77777777" w:rsidR="00B22603" w:rsidRPr="00407596" w:rsidRDefault="00B22603" w:rsidP="00B22603">
      <w:r w:rsidRPr="00407596">
        <w:t xml:space="preserve">  </w:t>
      </w:r>
    </w:p>
    <w:p w14:paraId="42E1922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2B0B689" w14:textId="77777777" w:rsidR="00B22603" w:rsidRPr="00407596" w:rsidRDefault="00B22603" w:rsidP="00B22603">
      <w:pPr>
        <w:rPr>
          <w:rFonts w:eastAsiaTheme="minorEastAsia"/>
        </w:rPr>
      </w:pPr>
    </w:p>
    <w:p w14:paraId="305793D7" w14:textId="77777777" w:rsidR="00B22603" w:rsidRPr="00407596" w:rsidRDefault="00B22603" w:rsidP="00B22603">
      <w:pPr>
        <w:rPr>
          <w:rFonts w:eastAsiaTheme="minorEastAsia"/>
        </w:rPr>
      </w:pPr>
    </w:p>
    <w:p w14:paraId="2ACF726D"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736598D6"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1BA53066" w14:textId="77777777" w:rsidR="00327E34" w:rsidRPr="00407596" w:rsidRDefault="00327E34">
      <w:pPr>
        <w:jc w:val="left"/>
      </w:pPr>
      <w:r w:rsidRPr="00407596">
        <w:br w:type="page"/>
      </w:r>
    </w:p>
    <w:p w14:paraId="2B3E66D6" w14:textId="77777777" w:rsidR="00B95886" w:rsidRPr="00407596" w:rsidRDefault="00B95886" w:rsidP="00373601">
      <w:pPr>
        <w:pStyle w:val="AllText"/>
      </w:pPr>
      <w:bookmarkStart w:id="1" w:name="_Toc453190983"/>
      <w:r w:rsidRPr="00407596">
        <w:rPr>
          <w:rFonts w:hint="eastAsia"/>
        </w:rPr>
        <w:lastRenderedPageBreak/>
        <w:t>Special notice for formatting:</w:t>
      </w:r>
      <w:bookmarkEnd w:id="1"/>
    </w:p>
    <w:p w14:paraId="13FBF8E9" w14:textId="77777777" w:rsidR="00B95886" w:rsidRPr="00407596" w:rsidRDefault="00B95886" w:rsidP="00373601">
      <w:pPr>
        <w:pStyle w:val="Numbered"/>
      </w:pPr>
      <w:bookmarkStart w:id="2" w:name="_Toc453190984"/>
      <w:r w:rsidRPr="00407596">
        <w:rPr>
          <w:rFonts w:hint="eastAsia"/>
        </w:rPr>
        <w:t>Don</w:t>
      </w:r>
      <w:r w:rsidRPr="00407596">
        <w:t>’</w:t>
      </w:r>
      <w:r w:rsidRPr="00407596">
        <w:rPr>
          <w:rFonts w:hint="eastAsia"/>
        </w:rPr>
        <w:t>t add any blank rows. Use spacing or page breaks.</w:t>
      </w:r>
      <w:bookmarkEnd w:id="2"/>
    </w:p>
    <w:p w14:paraId="4488BBF7" w14:textId="77777777" w:rsidR="00B95886" w:rsidRPr="00407596" w:rsidRDefault="00B95886" w:rsidP="00373601">
      <w:pPr>
        <w:pStyle w:val="Numbered"/>
      </w:pPr>
      <w:bookmarkStart w:id="3" w:name="_Toc453190985"/>
      <w:r w:rsidRPr="00407596">
        <w:rPr>
          <w:rFonts w:hint="eastAsia"/>
        </w:rPr>
        <w:t>Every figure or picture inserted in the text, must be accompanied with the caption and detailed description.</w:t>
      </w:r>
      <w:bookmarkEnd w:id="3"/>
    </w:p>
    <w:p w14:paraId="4C9FCAD8" w14:textId="77777777" w:rsidR="00B95886" w:rsidRPr="00407596" w:rsidRDefault="00B95886" w:rsidP="00373601">
      <w:pPr>
        <w:pStyle w:val="Numbered"/>
      </w:pPr>
      <w:bookmarkStart w:id="4"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4"/>
    </w:p>
    <w:p w14:paraId="2935B1B0" w14:textId="77777777" w:rsidR="00B95886" w:rsidRPr="00407596" w:rsidRDefault="00B95886" w:rsidP="00373601">
      <w:pPr>
        <w:pStyle w:val="Numbered"/>
      </w:pPr>
      <w:bookmarkStart w:id="5"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5"/>
    </w:p>
    <w:p w14:paraId="0BEE7206" w14:textId="77777777" w:rsidR="00B95886" w:rsidRDefault="00B95886" w:rsidP="00B95886">
      <w:pPr>
        <w:jc w:val="left"/>
        <w:rPr>
          <w:noProof/>
        </w:rPr>
      </w:pPr>
      <w:r w:rsidRPr="00407596">
        <w:rPr>
          <w:noProof/>
        </w:rPr>
        <w:br w:type="page"/>
      </w:r>
    </w:p>
    <w:p w14:paraId="559915C9" w14:textId="77777777" w:rsidR="00373601" w:rsidRPr="00407596" w:rsidRDefault="00373601" w:rsidP="00045B46">
      <w:pPr>
        <w:pStyle w:val="Appendix"/>
      </w:pPr>
      <w:r>
        <w:rPr>
          <w:rFonts w:hint="eastAsia"/>
        </w:rPr>
        <w:lastRenderedPageBreak/>
        <w:t>List</w:t>
      </w:r>
      <w:r w:rsidRPr="00407596">
        <w:rPr>
          <w:rFonts w:hint="eastAsia"/>
        </w:rPr>
        <w:t xml:space="preserve"> of </w:t>
      </w:r>
      <w:r w:rsidRPr="00407596">
        <w:t>Contents</w:t>
      </w:r>
    </w:p>
    <w:bookmarkStart w:id="6"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6" w:displacedByCustomXml="prev"/>
        <w:p w14:paraId="6CE5B667"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43938D52"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0EA15F07"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5FC75A05"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D560C8"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EED93B" w14:textId="77777777" w:rsidR="00072F48" w:rsidRDefault="0099633F">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BE0982">
              <w:rPr>
                <w:noProof/>
                <w:webHidden/>
              </w:rPr>
              <w:t>3</w:t>
            </w:r>
            <w:r w:rsidR="00072F48">
              <w:rPr>
                <w:noProof/>
                <w:webHidden/>
              </w:rPr>
              <w:fldChar w:fldCharType="end"/>
            </w:r>
          </w:hyperlink>
        </w:p>
        <w:p w14:paraId="4F10A0F2" w14:textId="77777777" w:rsidR="00072F48" w:rsidRDefault="0099633F">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BFB4F23"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317C8C9"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27E7D0B"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98FE76B"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0ADA4DF"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09AF745"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40D006F"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1D69184"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996411"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AA0EEB1"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AF1C25C"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7BA16E5"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90D1000"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52BD4C7" w14:textId="77777777" w:rsidR="00072F48" w:rsidRDefault="0099633F">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D8E84AC" w14:textId="77777777" w:rsidR="00072F48" w:rsidRDefault="0099633F">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F84A508"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EBC0922"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EB74668"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814AA5F"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BD8C6E5"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530481" w14:textId="77777777" w:rsidR="00072F48" w:rsidRDefault="0099633F">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9E07D04" w14:textId="77777777" w:rsidR="00072F48" w:rsidRDefault="0099633F">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428C61C" w14:textId="77777777" w:rsidR="00072F48" w:rsidRDefault="0099633F">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B452132" w14:textId="77777777" w:rsidR="00072F48" w:rsidRDefault="0099633F">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177347" w14:textId="77777777" w:rsidR="00072F48" w:rsidRDefault="0099633F">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CAE24C9" w14:textId="77777777" w:rsidR="00072F48" w:rsidRDefault="0099633F">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FC6237C" w14:textId="77777777" w:rsidR="00072F48" w:rsidRDefault="0099633F">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4C3E89" w14:textId="77777777" w:rsidR="00072F48" w:rsidRDefault="0099633F">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B07FC97" w14:textId="77777777" w:rsidR="00072F48" w:rsidRDefault="0099633F">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C71F934" w14:textId="03F0CF5F" w:rsidR="00972F11" w:rsidRPr="00407596" w:rsidRDefault="00972F11">
          <w:r w:rsidRPr="00407596">
            <w:rPr>
              <w:b/>
              <w:bCs/>
              <w:noProof/>
              <w:sz w:val="24"/>
              <w:szCs w:val="24"/>
            </w:rPr>
            <w:fldChar w:fldCharType="end"/>
          </w:r>
        </w:p>
      </w:sdtContent>
    </w:sdt>
    <w:p w14:paraId="6B72439D"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998C477" w14:textId="77777777" w:rsidR="00A74C39" w:rsidRPr="00407596" w:rsidRDefault="00A74C39">
      <w:pPr>
        <w:jc w:val="left"/>
        <w:rPr>
          <w:b/>
          <w:noProof/>
          <w:kern w:val="0"/>
          <w:sz w:val="28"/>
          <w:szCs w:val="24"/>
        </w:rPr>
      </w:pPr>
      <w:r w:rsidRPr="00407596">
        <w:rPr>
          <w:noProof/>
        </w:rPr>
        <w:br w:type="page"/>
      </w:r>
    </w:p>
    <w:p w14:paraId="2E379141" w14:textId="31FA4688" w:rsidR="00045B46" w:rsidRDefault="00373601" w:rsidP="00045B46">
      <w:pPr>
        <w:pStyle w:val="Appendix"/>
        <w:rPr>
          <w:noProof/>
        </w:rPr>
      </w:pPr>
      <w:bookmarkStart w:id="7" w:name="_Toc453190989"/>
      <w:r>
        <w:rPr>
          <w:rFonts w:hint="eastAsia"/>
          <w:noProof/>
        </w:rPr>
        <w:lastRenderedPageBreak/>
        <w:t>List of Figures</w:t>
      </w:r>
    </w:p>
    <w:p w14:paraId="3BB1D118" w14:textId="77777777" w:rsidR="00B51849" w:rsidRDefault="00B51849">
      <w:pPr>
        <w:jc w:val="left"/>
        <w:rPr>
          <w:noProof/>
        </w:rPr>
      </w:pPr>
    </w:p>
    <w:p w14:paraId="05BE6B8F" w14:textId="01DDF94E" w:rsidR="00B51849" w:rsidRDefault="00B51849">
      <w:pPr>
        <w:jc w:val="left"/>
        <w:rPr>
          <w:b/>
          <w:noProof/>
          <w:kern w:val="0"/>
          <w:sz w:val="28"/>
          <w:szCs w:val="24"/>
        </w:rPr>
      </w:pPr>
      <w:r>
        <w:rPr>
          <w:noProof/>
        </w:rPr>
        <w:br w:type="page"/>
      </w:r>
    </w:p>
    <w:p w14:paraId="7BEF15F4" w14:textId="1ED5A8EE" w:rsidR="00045B46" w:rsidRDefault="00045B46" w:rsidP="00045B46">
      <w:pPr>
        <w:pStyle w:val="Appendix"/>
        <w:rPr>
          <w:noProof/>
        </w:rPr>
      </w:pPr>
      <w:r>
        <w:rPr>
          <w:rFonts w:hint="eastAsia"/>
          <w:noProof/>
        </w:rPr>
        <w:lastRenderedPageBreak/>
        <w:t>List of Tables</w:t>
      </w:r>
    </w:p>
    <w:p w14:paraId="6FF5B755" w14:textId="0A09D582" w:rsidR="00045B46" w:rsidRDefault="00373601">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527579412" w:history="1">
        <w:r w:rsidR="00045B46" w:rsidRPr="00650211">
          <w:rPr>
            <w:rStyle w:val="Hyperlink"/>
            <w:noProof/>
          </w:rPr>
          <w:t>Table 1.</w:t>
        </w:r>
        <w:r w:rsidR="00045B46">
          <w:rPr>
            <w:rFonts w:asciiTheme="minorHAnsi" w:eastAsiaTheme="minorEastAsia" w:hAnsiTheme="minorHAnsi" w:cstheme="minorBidi"/>
            <w:smallCaps w:val="0"/>
            <w:noProof/>
            <w:kern w:val="0"/>
            <w:sz w:val="22"/>
            <w:szCs w:val="22"/>
            <w:lang w:eastAsia="en-US"/>
          </w:rPr>
          <w:tab/>
        </w:r>
        <w:r w:rsidR="00045B46" w:rsidRPr="00650211">
          <w:rPr>
            <w:rStyle w:val="Hyperlink"/>
            <w:noProof/>
          </w:rPr>
          <w:t>Project Timeline and Delivery Plan</w:t>
        </w:r>
        <w:r w:rsidR="00045B46">
          <w:rPr>
            <w:noProof/>
            <w:webHidden/>
          </w:rPr>
          <w:tab/>
        </w:r>
        <w:r w:rsidR="00045B46">
          <w:rPr>
            <w:noProof/>
            <w:webHidden/>
          </w:rPr>
          <w:fldChar w:fldCharType="begin"/>
        </w:r>
        <w:r w:rsidR="00045B46">
          <w:rPr>
            <w:noProof/>
            <w:webHidden/>
          </w:rPr>
          <w:instrText xml:space="preserve"> PAGEREF _Toc527579412 \h </w:instrText>
        </w:r>
        <w:r w:rsidR="00045B46">
          <w:rPr>
            <w:noProof/>
            <w:webHidden/>
          </w:rPr>
        </w:r>
        <w:r w:rsidR="00045B46">
          <w:rPr>
            <w:noProof/>
            <w:webHidden/>
          </w:rPr>
          <w:fldChar w:fldCharType="separate"/>
        </w:r>
        <w:r w:rsidR="00045B46">
          <w:rPr>
            <w:noProof/>
            <w:webHidden/>
          </w:rPr>
          <w:t>13</w:t>
        </w:r>
        <w:r w:rsidR="00045B46">
          <w:rPr>
            <w:noProof/>
            <w:webHidden/>
          </w:rPr>
          <w:fldChar w:fldCharType="end"/>
        </w:r>
      </w:hyperlink>
    </w:p>
    <w:p w14:paraId="1AC36F09" w14:textId="573A5D3D" w:rsidR="00045B46" w:rsidRDefault="00373601">
      <w:pPr>
        <w:jc w:val="left"/>
        <w:rPr>
          <w:noProof/>
        </w:rPr>
      </w:pPr>
      <w:r>
        <w:rPr>
          <w:rFonts w:ascii="Calibri" w:hAnsi="Calibri" w:cs="Calibri"/>
          <w:smallCaps/>
          <w:noProof/>
          <w:sz w:val="24"/>
          <w:szCs w:val="20"/>
        </w:rPr>
        <w:fldChar w:fldCharType="end"/>
      </w:r>
      <w:r w:rsidR="00045B46">
        <w:rPr>
          <w:noProof/>
        </w:rPr>
        <w:br w:type="page"/>
      </w:r>
    </w:p>
    <w:p w14:paraId="524B8E49" w14:textId="77777777" w:rsidR="00373601" w:rsidRDefault="00373601">
      <w:pPr>
        <w:jc w:val="left"/>
        <w:rPr>
          <w:b/>
          <w:noProof/>
          <w:kern w:val="0"/>
          <w:sz w:val="28"/>
          <w:szCs w:val="24"/>
        </w:rPr>
      </w:pPr>
    </w:p>
    <w:p w14:paraId="568759FA" w14:textId="30200AAA" w:rsidR="00327E34" w:rsidRPr="00407596" w:rsidRDefault="00327E34" w:rsidP="00972F11">
      <w:pPr>
        <w:pStyle w:val="Head1"/>
        <w:numPr>
          <w:ilvl w:val="0"/>
          <w:numId w:val="0"/>
        </w:numPr>
        <w:rPr>
          <w:noProof/>
        </w:rPr>
      </w:pPr>
      <w:r w:rsidRPr="00407596">
        <w:rPr>
          <w:rFonts w:hint="eastAsia"/>
          <w:noProof/>
        </w:rPr>
        <w:t>Abstract</w:t>
      </w:r>
      <w:bookmarkEnd w:id="7"/>
    </w:p>
    <w:p w14:paraId="21939E05" w14:textId="77777777" w:rsidR="00327E34" w:rsidRPr="00407596" w:rsidRDefault="00A74C39" w:rsidP="00327E34">
      <w:pPr>
        <w:pStyle w:val="AllText"/>
        <w:rPr>
          <w:noProof/>
        </w:rPr>
      </w:pPr>
      <w:r w:rsidRPr="00407596">
        <w:rPr>
          <w:rFonts w:hint="eastAsia"/>
          <w:noProof/>
        </w:rPr>
        <w:t>By the end of the project, summarize the project into short text and put here.</w:t>
      </w:r>
    </w:p>
    <w:p w14:paraId="3721E342" w14:textId="77777777" w:rsidR="007400E5" w:rsidRPr="00407596" w:rsidRDefault="007400E5">
      <w:pPr>
        <w:jc w:val="left"/>
        <w:rPr>
          <w:b/>
          <w:kern w:val="0"/>
          <w:sz w:val="28"/>
          <w:szCs w:val="24"/>
        </w:rPr>
      </w:pPr>
      <w:r w:rsidRPr="00407596">
        <w:br w:type="page"/>
      </w:r>
    </w:p>
    <w:p w14:paraId="2A1832B8" w14:textId="77777777" w:rsidR="00A83895" w:rsidRPr="00407596" w:rsidRDefault="00A83895" w:rsidP="00972F11">
      <w:pPr>
        <w:pStyle w:val="Head1"/>
        <w:rPr>
          <w:noProof/>
        </w:rPr>
      </w:pPr>
      <w:bookmarkStart w:id="8" w:name="_Toc453190990"/>
      <w:r w:rsidRPr="00407596">
        <w:lastRenderedPageBreak/>
        <w:t>Introduction</w:t>
      </w:r>
      <w:bookmarkEnd w:id="8"/>
    </w:p>
    <w:p w14:paraId="2F0FBD09" w14:textId="77777777" w:rsidR="00AB031C" w:rsidRPr="00407596" w:rsidRDefault="00AB031C" w:rsidP="00AB031C">
      <w:pPr>
        <w:pStyle w:val="Heading2"/>
      </w:pPr>
      <w:bookmarkStart w:id="9" w:name="_Toc453190991"/>
      <w:commentRangeStart w:id="10"/>
      <w:r w:rsidRPr="00407596">
        <w:rPr>
          <w:rFonts w:hint="eastAsia"/>
        </w:rPr>
        <w:t>Backgound</w:t>
      </w:r>
      <w:commentRangeEnd w:id="10"/>
      <w:r w:rsidR="00117127">
        <w:rPr>
          <w:rStyle w:val="CommentReference"/>
          <w:b w:val="0"/>
          <w:iCs w:val="0"/>
          <w:noProof w:val="0"/>
          <w:kern w:val="0"/>
          <w:lang w:eastAsia="en-US"/>
        </w:rPr>
        <w:commentReference w:id="10"/>
      </w:r>
      <w:r w:rsidRPr="00407596">
        <w:rPr>
          <w:rFonts w:hint="eastAsia"/>
        </w:rPr>
        <w:t>/Motivation</w:t>
      </w:r>
      <w:bookmarkEnd w:id="9"/>
    </w:p>
    <w:p w14:paraId="37B924D5" w14:textId="3E1A7656"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1" w:name="_Hlk527478486"/>
      <w:bookmarkStart w:id="12" w:name="_Toc453190992"/>
      <w:r>
        <w:rPr>
          <w:color w:val="000000"/>
          <w:sz w:val="24"/>
          <w:szCs w:val="24"/>
        </w:rPr>
        <w:tab/>
        <w:t>It seems that in lower level robotic projects, it is fairly commonplace for the electrical components to become an afterthought. When such projects progress, power and control requirements become more demanding and complex. Microcontrollers, single board computers, motor controllers and regulator circuits will be added as needed. Very often, appropriate planning for organization and layout is done and the resulting cacophony of wire and boards becomes hard to follow and impossible to troubleshoot.</w:t>
      </w:r>
    </w:p>
    <w:p w14:paraId="54C6D805" w14:textId="183A9FC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 few semesters ago I was asked by a colleague to assist with a project. He was working with a professor who was developing an autonomous aquatic water sampling platform for the USDA. He informed me that they were having difficulty troubleshoot an electrical problem and I knew that this would exactly be the case.</w:t>
      </w:r>
    </w:p>
    <w:p w14:paraId="6B5A0D15" w14:textId="1C115E28"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 </w:t>
      </w:r>
      <w:r>
        <w:rPr>
          <w:color w:val="000000"/>
          <w:sz w:val="24"/>
          <w:szCs w:val="24"/>
        </w:rPr>
        <w:tab/>
        <w:t xml:space="preserve">The platform was a boat that used a winch, a turntable, a pump, multiple servos, and valves. All of which were being driven by their own separate control circuitry that each took up a good deal of space in the already large enclosure. There were 3 Arduino microcontrollers, a </w:t>
      </w:r>
      <w:proofErr w:type="spellStart"/>
      <w:r>
        <w:rPr>
          <w:color w:val="000000"/>
          <w:sz w:val="24"/>
          <w:szCs w:val="24"/>
        </w:rPr>
        <w:t>Pixhawk</w:t>
      </w:r>
      <w:proofErr w:type="spellEnd"/>
      <w:r>
        <w:rPr>
          <w:color w:val="000000"/>
          <w:sz w:val="24"/>
          <w:szCs w:val="24"/>
        </w:rPr>
        <w:t xml:space="preserve"> flight controller, 4 motor controllers, and an 18-relay switching board. Everything was connected through a breadboard that after previous troubleshooting attempts was arranged haphazardly with loose unorganized wires. The documentation was no longer up to date after multiple attempts at troubleshooting so the only option was to disassemble everything and rebuild and document everything from scratch.</w:t>
      </w:r>
    </w:p>
    <w:p w14:paraId="78B4D397" w14:textId="6155E07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Another issue I found was that because none of the control system was purpose built, there was an enormous amount of redundancy in each component, arbitrarily increasing the cost and power consumption of the system. I ended up working on the project and have managed to eliminate most of these issues but the lack of organization ended up resulting in a lot of extra work. </w:t>
      </w:r>
    </w:p>
    <w:p w14:paraId="4C263686" w14:textId="369167C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This is a fairly regular occurrence. I have had multiple personal projects turn out this way and it is an issue with many of the other ongoing projects at the school. In order to avoid problems like this where purpose made control circuits aren’t available, planning and forethought is needed to avoid complications.</w:t>
      </w:r>
    </w:p>
    <w:bookmarkEnd w:id="11"/>
    <w:p w14:paraId="16B36F02" w14:textId="77777777" w:rsidR="00AB031C" w:rsidRPr="00407596" w:rsidRDefault="00AB031C" w:rsidP="00AB031C">
      <w:pPr>
        <w:pStyle w:val="Heading2"/>
      </w:pPr>
      <w:r w:rsidRPr="00407596">
        <w:rPr>
          <w:rFonts w:hint="eastAsia"/>
        </w:rPr>
        <w:t>Objective</w:t>
      </w:r>
      <w:bookmarkEnd w:id="12"/>
    </w:p>
    <w:p w14:paraId="153ABD74" w14:textId="4A83F6D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3" w:name="_Toc453190993"/>
      <w:r>
        <w:rPr>
          <w:color w:val="000000"/>
          <w:sz w:val="24"/>
          <w:szCs w:val="24"/>
        </w:rPr>
        <w:tab/>
        <w:t>The objective of this project is to develop a standalone system that will address power distribution, motor and servo control, and general input and output on a single board. This would effectively negate the issues seen in projects where these things are all implemented separately.</w:t>
      </w:r>
    </w:p>
    <w:p w14:paraId="1DBA7483" w14:textId="77777777" w:rsidR="00407596" w:rsidRPr="00407596" w:rsidRDefault="00407596" w:rsidP="00407596">
      <w:pPr>
        <w:pStyle w:val="Heading2"/>
      </w:pPr>
      <w:r w:rsidRPr="00407596">
        <w:rPr>
          <w:rFonts w:hint="eastAsia"/>
        </w:rPr>
        <w:t>Design Requirements</w:t>
      </w:r>
      <w:bookmarkEnd w:id="13"/>
    </w:p>
    <w:p w14:paraId="18DBC0CB"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4" w:name="_Toc453190994"/>
      <w:r>
        <w:rPr>
          <w:color w:val="000000"/>
          <w:sz w:val="24"/>
          <w:szCs w:val="24"/>
        </w:rPr>
        <w:t>While not a specific requirement, all design decisions made in this project should be made so that the final product is as small and inexpensive as possible. For ease of explanation, the requirements can be split into three categories. They are as follows:</w:t>
      </w:r>
    </w:p>
    <w:p w14:paraId="417FE990"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p>
    <w:p w14:paraId="63300D8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Output Requirements: Electromechanical Control Specifications</w:t>
      </w:r>
    </w:p>
    <w:p w14:paraId="4583FA8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provide control for either a single bipolar stepper motor or up to two DC motors, which need to be controlled independently.   </w:t>
      </w:r>
    </w:p>
    <w:p w14:paraId="732F5BB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be able to drive either type of motor with an operating voltage between 5 V and 24 V at a current up to 1.5 A per motor winding.</w:t>
      </w:r>
    </w:p>
    <w:p w14:paraId="7ADD9427" w14:textId="1251874C"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possess general input and output (GPIO) for feedback from </w:t>
      </w:r>
      <w:r>
        <w:rPr>
          <w:color w:val="000000"/>
          <w:sz w:val="24"/>
          <w:szCs w:val="24"/>
        </w:rPr>
        <w:lastRenderedPageBreak/>
        <w:t>motors with a built-in quadrature encoder.</w:t>
      </w:r>
    </w:p>
    <w:p w14:paraId="218989F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 high resolution PWM output compatible with the operation of a typical servo motor.</w:t>
      </w:r>
    </w:p>
    <w:p w14:paraId="347D9A1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have on board power for 5 servos with a stall current of 1 A</w:t>
      </w:r>
    </w:p>
    <w:p w14:paraId="518C953B"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motor and servo power supplies should be configurable from the microcontroller firmware. </w:t>
      </w:r>
    </w:p>
    <w:p w14:paraId="1945D97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Power and Control Requirements</w:t>
      </w:r>
    </w:p>
    <w:p w14:paraId="27B48C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will likely be powered by a battery, so it should operate on a voltage between 9 V and 24 V.</w:t>
      </w:r>
    </w:p>
    <w:p w14:paraId="5486095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PWM input from a typical RC receiver should allow for basic functions like throttle steering and sampling.</w:t>
      </w:r>
    </w:p>
    <w:p w14:paraId="35211A6F"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Full functionality should be accessible through I</w:t>
      </w:r>
      <w:r>
        <w:rPr>
          <w:color w:val="000000"/>
          <w:sz w:val="24"/>
          <w:szCs w:val="24"/>
          <w:vertAlign w:val="superscript"/>
        </w:rPr>
        <w:t>2</w:t>
      </w:r>
      <w:r>
        <w:rPr>
          <w:color w:val="000000"/>
          <w:sz w:val="24"/>
          <w:szCs w:val="24"/>
        </w:rPr>
        <w:t>C control.</w:t>
      </w:r>
    </w:p>
    <w:p w14:paraId="51FFE745"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A stable 5 V supply for powering external devices should be available.  </w:t>
      </w:r>
    </w:p>
    <w:p w14:paraId="61581ED3"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Firmware Requirements</w:t>
      </w:r>
    </w:p>
    <w:p w14:paraId="0CA37FE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a set of functions that define motor type and the voltage that it operates at.</w:t>
      </w:r>
    </w:p>
    <w:p w14:paraId="776EDFC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Any of the PWM pins should be configurable as a servo</w:t>
      </w:r>
    </w:p>
    <w:p w14:paraId="738B3F09"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motor and servo voltages should be configurable separately to any value within the specified range.</w:t>
      </w:r>
    </w:p>
    <w:p w14:paraId="3FFE3E92"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For every motor and servo, there should be a function to rotate incrementally, move to a desired position, set the value of the current position, and to return the current position.</w:t>
      </w:r>
    </w:p>
    <w:p w14:paraId="17B33C1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GPIO and PWM pins should be configurable as input, output, quadrature encoder, or servo.</w:t>
      </w:r>
    </w:p>
    <w:p w14:paraId="5214D1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functions that read and change the state of GPIO and PWM</w:t>
      </w:r>
    </w:p>
    <w:p w14:paraId="2E27A2E7" w14:textId="77777777" w:rsidR="00407596" w:rsidRPr="00407596" w:rsidRDefault="00407596" w:rsidP="00407596">
      <w:pPr>
        <w:pStyle w:val="Heading2"/>
      </w:pPr>
      <w:r w:rsidRPr="00407596">
        <w:rPr>
          <w:rFonts w:hint="eastAsia"/>
        </w:rPr>
        <w:t>Design Constraints</w:t>
      </w:r>
      <w:bookmarkEnd w:id="14"/>
    </w:p>
    <w:p w14:paraId="3E2BB232" w14:textId="06B49FDF"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5" w:name="_Toc453190995"/>
      <w:r>
        <w:rPr>
          <w:color w:val="000000"/>
          <w:sz w:val="24"/>
          <w:szCs w:val="24"/>
        </w:rPr>
        <w:tab/>
        <w:t>The only constraint of this project is the budget.</w:t>
      </w:r>
    </w:p>
    <w:p w14:paraId="69DEEDB6" w14:textId="77777777" w:rsidR="00407596" w:rsidRPr="00407596" w:rsidRDefault="00407596" w:rsidP="00407596">
      <w:pPr>
        <w:pStyle w:val="Heading2"/>
      </w:pPr>
      <w:commentRangeStart w:id="16"/>
      <w:r w:rsidRPr="00407596">
        <w:rPr>
          <w:rFonts w:hint="eastAsia"/>
        </w:rPr>
        <w:t>Design</w:t>
      </w:r>
      <w:commentRangeEnd w:id="16"/>
      <w:r w:rsidR="00762795">
        <w:rPr>
          <w:rStyle w:val="CommentReference"/>
          <w:b w:val="0"/>
          <w:iCs w:val="0"/>
          <w:noProof w:val="0"/>
          <w:kern w:val="0"/>
          <w:lang w:eastAsia="en-US"/>
        </w:rPr>
        <w:commentReference w:id="16"/>
      </w:r>
      <w:r w:rsidRPr="00407596">
        <w:rPr>
          <w:rFonts w:hint="eastAsia"/>
        </w:rPr>
        <w:t xml:space="preserve"> Methods</w:t>
      </w:r>
      <w:bookmarkEnd w:id="15"/>
    </w:p>
    <w:p w14:paraId="0FD8A214"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establishing a general system description, the circuit needs to be designed. This will require selecting components that meet the project requirements, reading the manufacturers documentation and design considerations and performing </w:t>
      </w:r>
      <w:proofErr w:type="gramStart"/>
      <w:r>
        <w:rPr>
          <w:color w:val="000000"/>
          <w:sz w:val="24"/>
          <w:szCs w:val="24"/>
        </w:rPr>
        <w:t>all of</w:t>
      </w:r>
      <w:proofErr w:type="gramEnd"/>
      <w:r>
        <w:rPr>
          <w:color w:val="000000"/>
          <w:sz w:val="24"/>
          <w:szCs w:val="24"/>
        </w:rPr>
        <w:t xml:space="preserve"> the calculations and simulations necessary to verify system functionality. </w:t>
      </w:r>
    </w:p>
    <w:p w14:paraId="04CEA2A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finalizing the circuit design with prototypes, the </w:t>
      </w:r>
      <w:r>
        <w:rPr>
          <w:sz w:val="24"/>
          <w:szCs w:val="24"/>
        </w:rPr>
        <w:t>circuit</w:t>
      </w:r>
      <w:r>
        <w:rPr>
          <w:color w:val="000000"/>
          <w:sz w:val="24"/>
          <w:szCs w:val="24"/>
        </w:rPr>
        <w:t xml:space="preserve"> board must be designed. This will require first finding a manufacturer and consulting their circuit layout requirements. Many small batch circuit board manufacturers have requirements on things like hole diameter, </w:t>
      </w:r>
      <w:proofErr w:type="spellStart"/>
      <w:r>
        <w:rPr>
          <w:color w:val="000000"/>
          <w:sz w:val="24"/>
          <w:szCs w:val="24"/>
        </w:rPr>
        <w:t>tracewitch</w:t>
      </w:r>
      <w:proofErr w:type="spellEnd"/>
      <w:r>
        <w:rPr>
          <w:color w:val="000000"/>
          <w:sz w:val="24"/>
          <w:szCs w:val="24"/>
        </w:rPr>
        <w:t xml:space="preserve"> and board size. This is usually done to keep costs down during manufacturing by avoiding tool changes and other major alterations to the fabrication process.</w:t>
      </w:r>
    </w:p>
    <w:p w14:paraId="064180F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After consulting the manufacturer’s design limitations, the board layout will be done using a specialized CAD software and will be sent to the manufacturer for verification. They will often send design recommendations specific to their manufacturing process. After taking these into consideration the finalized board sent off to be manufactured and shipped within a few weeks.</w:t>
      </w:r>
    </w:p>
    <w:p w14:paraId="03FBD4C6" w14:textId="7BB819A8" w:rsidR="00407596" w:rsidRPr="00407596" w:rsidRDefault="008B5E74" w:rsidP="008B5E74">
      <w:pPr>
        <w:pStyle w:val="AllText"/>
      </w:pPr>
      <w:r>
        <w:rPr>
          <w:color w:val="000000"/>
          <w:szCs w:val="24"/>
        </w:rPr>
        <w:lastRenderedPageBreak/>
        <w:t>During the shipping process the algorithm design and firmware coding should be started and verified using functional prototypes. After the PCB is delivered and populated, the firmware should be loaded onto the microcontroller and a full functional verification should be performed</w:t>
      </w:r>
    </w:p>
    <w:p w14:paraId="6F1E6A99" w14:textId="77777777" w:rsidR="00A74C39" w:rsidRPr="00407596" w:rsidRDefault="00A74C39">
      <w:pPr>
        <w:jc w:val="left"/>
        <w:rPr>
          <w:b/>
          <w:kern w:val="0"/>
          <w:sz w:val="28"/>
          <w:szCs w:val="24"/>
        </w:rPr>
      </w:pPr>
      <w:r w:rsidRPr="00407596">
        <w:br w:type="page"/>
      </w:r>
    </w:p>
    <w:p w14:paraId="7CEC5209" w14:textId="77777777" w:rsidR="00A52E41" w:rsidRPr="00407596" w:rsidRDefault="00AB031C" w:rsidP="00972F11">
      <w:pPr>
        <w:pStyle w:val="Head1"/>
      </w:pPr>
      <w:bookmarkStart w:id="17" w:name="_Toc453190996"/>
      <w:r w:rsidRPr="00407596">
        <w:rPr>
          <w:rFonts w:hint="eastAsia"/>
        </w:rPr>
        <w:lastRenderedPageBreak/>
        <w:t>Project Description</w:t>
      </w:r>
      <w:bookmarkEnd w:id="17"/>
    </w:p>
    <w:p w14:paraId="11141730" w14:textId="77777777" w:rsidR="008A2E2B" w:rsidRPr="00407596" w:rsidRDefault="008A2E2B" w:rsidP="008A2E2B">
      <w:pPr>
        <w:pStyle w:val="AllText"/>
      </w:pPr>
      <w:r w:rsidRPr="00407596">
        <w:rPr>
          <w:rFonts w:hint="eastAsia"/>
        </w:rPr>
        <w:t>In this section you are going to add more details of 'what' and answer the question 'how'.</w:t>
      </w:r>
    </w:p>
    <w:p w14:paraId="4ACA3FEA" w14:textId="77777777" w:rsidR="00AB031C" w:rsidRPr="00407596" w:rsidRDefault="00AB031C" w:rsidP="00AB031C">
      <w:pPr>
        <w:pStyle w:val="Heading2"/>
      </w:pPr>
      <w:bookmarkStart w:id="18" w:name="_Toc453190997"/>
      <w:commentRangeStart w:id="19"/>
      <w:r w:rsidRPr="00407596">
        <w:rPr>
          <w:rFonts w:hint="eastAsia"/>
        </w:rPr>
        <w:t>System</w:t>
      </w:r>
      <w:commentRangeEnd w:id="19"/>
      <w:r w:rsidR="00762795">
        <w:rPr>
          <w:rStyle w:val="CommentReference"/>
          <w:b w:val="0"/>
          <w:iCs w:val="0"/>
          <w:noProof w:val="0"/>
          <w:kern w:val="0"/>
          <w:lang w:eastAsia="en-US"/>
        </w:rPr>
        <w:commentReference w:id="19"/>
      </w:r>
      <w:r w:rsidRPr="00407596">
        <w:rPr>
          <w:rFonts w:hint="eastAsia"/>
        </w:rPr>
        <w:t xml:space="preserve"> Description</w:t>
      </w:r>
      <w:bookmarkEnd w:id="18"/>
    </w:p>
    <w:p w14:paraId="4C02C5AE" w14:textId="77777777" w:rsidR="003D6B7B" w:rsidRPr="00407596" w:rsidRDefault="008A2E2B" w:rsidP="008A2E2B">
      <w:pPr>
        <w:pStyle w:val="AllText"/>
      </w:pPr>
      <w:r w:rsidRPr="00407596">
        <w:rPr>
          <w:rFonts w:hint="eastAsia"/>
        </w:rPr>
        <w:t xml:space="preserve">The system description is different to objectives. The description is more from inside, talks about </w:t>
      </w:r>
      <w:r w:rsidR="00490C59" w:rsidRPr="00407596">
        <w:rPr>
          <w:rFonts w:hint="eastAsia"/>
        </w:rPr>
        <w:t>what is inside the system</w:t>
      </w:r>
      <w:r w:rsidRPr="00407596">
        <w:rPr>
          <w:rFonts w:hint="eastAsia"/>
        </w:rPr>
        <w:t>.</w:t>
      </w:r>
      <w:r w:rsidR="005D2F4E" w:rsidRPr="00407596">
        <w:rPr>
          <w:rFonts w:hint="eastAsia"/>
        </w:rPr>
        <w:t xml:space="preserve"> For example: </w:t>
      </w:r>
      <w:r w:rsidR="005D2F4E" w:rsidRPr="00407596">
        <w:t>"</w:t>
      </w:r>
      <w:r w:rsidR="005D2F4E" w:rsidRPr="00407596">
        <w:rPr>
          <w:rFonts w:hint="eastAsia"/>
        </w:rPr>
        <w:t xml:space="preserve">The vehicle is </w:t>
      </w:r>
      <w:r w:rsidR="005D2F4E" w:rsidRPr="00407596">
        <w:t>controlled</w:t>
      </w:r>
      <w:r w:rsidR="005D2F4E" w:rsidRPr="00407596">
        <w:rPr>
          <w:rFonts w:hint="eastAsia"/>
        </w:rPr>
        <w:t xml:space="preserve"> by the microprocessor </w:t>
      </w:r>
      <w:r w:rsidR="005D2F4E" w:rsidRPr="00407596">
        <w:t>Arduino</w:t>
      </w:r>
      <w:r w:rsidR="005D2F4E" w:rsidRPr="00407596">
        <w:rPr>
          <w:rFonts w:hint="eastAsia"/>
        </w:rPr>
        <w:t>,</w:t>
      </w:r>
      <w:r w:rsidR="00490C59" w:rsidRPr="00407596">
        <w:rPr>
          <w:rFonts w:hint="eastAsia"/>
        </w:rPr>
        <w:t xml:space="preserve"> driven by the battery, navigated by </w:t>
      </w:r>
      <w:r w:rsidR="00490C59" w:rsidRPr="00407596">
        <w:t>…</w:t>
      </w:r>
      <w:r w:rsidR="00490C59" w:rsidRPr="00407596">
        <w:rPr>
          <w:rFonts w:hint="eastAsia"/>
        </w:rPr>
        <w:t>"</w:t>
      </w:r>
    </w:p>
    <w:p w14:paraId="21667D9A" w14:textId="77777777" w:rsidR="00AB031C" w:rsidRPr="00407596" w:rsidRDefault="00AB031C" w:rsidP="00AB031C">
      <w:pPr>
        <w:pStyle w:val="Heading2"/>
      </w:pPr>
      <w:bookmarkStart w:id="20" w:name="_Toc453190998"/>
      <w:commentRangeStart w:id="21"/>
      <w:r w:rsidRPr="00407596">
        <w:rPr>
          <w:rFonts w:hint="eastAsia"/>
        </w:rPr>
        <w:t>System</w:t>
      </w:r>
      <w:commentRangeEnd w:id="21"/>
      <w:r w:rsidR="00016897">
        <w:rPr>
          <w:rStyle w:val="CommentReference"/>
          <w:b w:val="0"/>
          <w:iCs w:val="0"/>
          <w:noProof w:val="0"/>
          <w:kern w:val="0"/>
          <w:lang w:eastAsia="en-US"/>
        </w:rPr>
        <w:commentReference w:id="21"/>
      </w:r>
      <w:r w:rsidRPr="00407596">
        <w:rPr>
          <w:rFonts w:hint="eastAsia"/>
        </w:rPr>
        <w:t xml:space="preserve"> Diagram</w:t>
      </w:r>
      <w:bookmarkEnd w:id="20"/>
    </w:p>
    <w:p w14:paraId="7A16460A" w14:textId="0C1EC68B" w:rsidR="003D6B7B" w:rsidRPr="00407596" w:rsidRDefault="00DC5E5D" w:rsidP="003D6B7B">
      <w:pPr>
        <w:pStyle w:val="AllFigures"/>
      </w:pPr>
      <w:r>
        <w:rPr>
          <w:lang w:eastAsia="en-US"/>
        </w:rPr>
        <w:pict w14:anchorId="42A45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07.75pt">
            <v:imagedata r:id="rId14" o:title="System Diagram"/>
          </v:shape>
        </w:pict>
      </w:r>
    </w:p>
    <w:p w14:paraId="4389EB70" w14:textId="7AF36BA3" w:rsidR="00016897" w:rsidRDefault="003D6B7B" w:rsidP="00C668E9">
      <w:pPr>
        <w:pStyle w:val="figurecaption"/>
      </w:pPr>
      <w:bookmarkStart w:id="22"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2"/>
    </w:p>
    <w:p w14:paraId="67754898" w14:textId="77777777" w:rsidR="00016897" w:rsidRDefault="00016897">
      <w:pPr>
        <w:jc w:val="left"/>
        <w:rPr>
          <w:noProof/>
          <w:kern w:val="0"/>
          <w:sz w:val="20"/>
          <w:szCs w:val="24"/>
          <w:lang w:eastAsia="en-US"/>
        </w:rPr>
      </w:pPr>
      <w:r>
        <w:br w:type="page"/>
      </w:r>
    </w:p>
    <w:p w14:paraId="67351855" w14:textId="77777777" w:rsidR="003D6B7B" w:rsidRPr="00407596" w:rsidRDefault="003D6B7B" w:rsidP="00C668E9">
      <w:pPr>
        <w:pStyle w:val="figurecaption"/>
        <w:numPr>
          <w:ilvl w:val="0"/>
          <w:numId w:val="0"/>
        </w:numPr>
      </w:pPr>
    </w:p>
    <w:p w14:paraId="194987A3" w14:textId="6F8C3BD1" w:rsidR="00016897" w:rsidRDefault="00AB031C" w:rsidP="00016897">
      <w:pPr>
        <w:pStyle w:val="Heading2"/>
      </w:pPr>
      <w:bookmarkStart w:id="23" w:name="_Toc453190999"/>
      <w:r w:rsidRPr="00407596">
        <w:rPr>
          <w:rFonts w:hint="eastAsia"/>
        </w:rPr>
        <w:t>System Functions</w:t>
      </w:r>
      <w:bookmarkEnd w:id="23"/>
    </w:p>
    <w:p w14:paraId="71DFC000" w14:textId="786CF3D5" w:rsidR="00016897" w:rsidRDefault="00016897" w:rsidP="00016897">
      <w:pPr>
        <w:pStyle w:val="Heading3"/>
      </w:pPr>
      <w:r>
        <w:t xml:space="preserve"> Control</w:t>
      </w:r>
    </w:p>
    <w:p w14:paraId="06D326D2" w14:textId="48E3E970" w:rsidR="00016897" w:rsidRPr="00016897" w:rsidRDefault="00016897" w:rsidP="00016897">
      <w:pPr>
        <w:pStyle w:val="AllText"/>
      </w:pPr>
      <w:r>
        <w:t>The control section is responsible consists of two main components; The microcontroller and the motor controller. The microcontroller is the central component of the system and responsible for control of the power supplies and motor controller that allows for control of a single bipolar stepper motor or two regular DC motors. Their functionality is described below.</w:t>
      </w:r>
    </w:p>
    <w:p w14:paraId="1BBA5DFA" w14:textId="6A7F4F94" w:rsidR="00016897" w:rsidRDefault="00016897" w:rsidP="00016897">
      <w:pPr>
        <w:pStyle w:val="Heading4"/>
      </w:pPr>
      <w:r>
        <w:t>Microcontroller</w:t>
      </w:r>
    </w:p>
    <w:p w14:paraId="7C7EFBFA" w14:textId="77777777" w:rsidR="00016897" w:rsidRPr="008F74EC" w:rsidRDefault="00016897" w:rsidP="00016897">
      <w:pPr>
        <w:pStyle w:val="AllText"/>
      </w:pPr>
      <w:r>
        <w:t>The embedded microcontroller will be responsible for driving the motor controller and interfacing with attached devices. This is done through the I</w:t>
      </w:r>
      <w:r>
        <w:rPr>
          <w:vertAlign w:val="superscript"/>
        </w:rPr>
        <w:t>2</w:t>
      </w:r>
      <w:r>
        <w:t>C communication standard and general input and output that supports PWM, Interrupts, and Analog to Digital conversion.</w:t>
      </w:r>
    </w:p>
    <w:p w14:paraId="311CD9DA" w14:textId="77777777" w:rsidR="00016897" w:rsidRPr="00016897" w:rsidRDefault="00016897" w:rsidP="00016897"/>
    <w:p w14:paraId="71FEE18B" w14:textId="0CEE665C" w:rsidR="00016897" w:rsidRDefault="00016897" w:rsidP="00016897">
      <w:pPr>
        <w:pStyle w:val="Heading4"/>
      </w:pPr>
      <w:r>
        <w:t>Motor Driver</w:t>
      </w:r>
    </w:p>
    <w:p w14:paraId="696510F7" w14:textId="77777777" w:rsidR="00016897" w:rsidRDefault="00016897" w:rsidP="00016897">
      <w:pPr>
        <w:pStyle w:val="AllText"/>
        <w:rPr>
          <w:color w:val="000000"/>
        </w:rPr>
      </w:pPr>
      <w:r w:rsidRPr="00F911FF">
        <w:t>The embedded motor controller receives stepping logic and current control from the microcontroller. Current control is achieved by applying a Pulse-Width M</w:t>
      </w:r>
      <w:r>
        <w:t>o</w:t>
      </w:r>
      <w:r w:rsidRPr="00F911FF">
        <w:t xml:space="preserve">dulated signal to the enable pins. As the duty cycle of the PWM varies, the current through the motor windings varies linearly. Feedback to the microcontroller is provided by two 0.5 Ω resistors attached to the sense pins on the motor controller and two ADC pins on the microcontroller. </w:t>
      </w:r>
    </w:p>
    <w:p w14:paraId="30D99BAF" w14:textId="77777777" w:rsidR="00016897" w:rsidRPr="00016897" w:rsidRDefault="00016897" w:rsidP="00016897"/>
    <w:p w14:paraId="1AAD4E93" w14:textId="0090FEFB" w:rsidR="00016897" w:rsidRDefault="00016897" w:rsidP="00016897">
      <w:pPr>
        <w:pStyle w:val="Heading4"/>
      </w:pPr>
      <w:commentRangeStart w:id="24"/>
      <w:r>
        <w:t>Digital</w:t>
      </w:r>
      <w:commentRangeEnd w:id="24"/>
      <w:r>
        <w:rPr>
          <w:rStyle w:val="CommentReference"/>
          <w:b w:val="0"/>
          <w:noProof w:val="0"/>
          <w:kern w:val="0"/>
          <w:lang w:eastAsia="en-US"/>
        </w:rPr>
        <w:commentReference w:id="24"/>
      </w:r>
      <w:r>
        <w:t xml:space="preserve"> Potentiometer</w:t>
      </w:r>
    </w:p>
    <w:p w14:paraId="55929B4E" w14:textId="77777777" w:rsidR="00016897" w:rsidRPr="00016897" w:rsidRDefault="00016897" w:rsidP="00016897"/>
    <w:p w14:paraId="04B162F4" w14:textId="00122BA8" w:rsidR="00016897" w:rsidRDefault="00016897" w:rsidP="00016897">
      <w:pPr>
        <w:pStyle w:val="Heading3"/>
      </w:pPr>
      <w:r>
        <w:t xml:space="preserve"> Power</w:t>
      </w:r>
    </w:p>
    <w:p w14:paraId="24450E7B" w14:textId="77777777" w:rsidR="00016897" w:rsidRPr="00016897" w:rsidRDefault="00016897" w:rsidP="00016897">
      <w:pPr>
        <w:pStyle w:val="AllText"/>
      </w:pPr>
      <w:r w:rsidRPr="00016897">
        <w:t>The power section is responsible for supplying for supplying power to the system. Due to the noisy nature of motor driving circuits and the open-ended application for which this device is intended, power outputs must be well filtered to avoid instability. This section consists of three linear voltage regulators and an I2C controlled linear potentiometer with two outputs. One regulator provides a clean 5V line and the other two are controlled by the digital potentiometer.</w:t>
      </w:r>
    </w:p>
    <w:p w14:paraId="394D98C4" w14:textId="0D8B632C" w:rsidR="00016897" w:rsidRDefault="00016897" w:rsidP="00016897">
      <w:pPr>
        <w:pStyle w:val="Heading4"/>
      </w:pPr>
      <w:r>
        <w:t xml:space="preserve"> 5V Supply</w:t>
      </w:r>
    </w:p>
    <w:p w14:paraId="38E6B6B7" w14:textId="77777777" w:rsidR="00016897" w:rsidRDefault="00016897" w:rsidP="00016897">
      <w:pPr>
        <w:pStyle w:val="AllText"/>
      </w:pPr>
      <w:r>
        <w:t>A standard 5V linear voltage regulator provides a filtered 5V line for the power the microcontroller, motor controller, digital potentiometer, and USB to UART converter.</w:t>
      </w:r>
    </w:p>
    <w:p w14:paraId="63B81765" w14:textId="6AF626C8" w:rsidR="00016897" w:rsidRDefault="00016897" w:rsidP="00016897">
      <w:pPr>
        <w:pStyle w:val="Heading4"/>
      </w:pPr>
      <w:r>
        <w:t>High Current Variable Supplies</w:t>
      </w:r>
    </w:p>
    <w:p w14:paraId="69E317FB" w14:textId="77777777" w:rsidR="00016897" w:rsidRDefault="00016897" w:rsidP="00016897">
      <w:pPr>
        <w:pStyle w:val="AllText"/>
      </w:pPr>
      <w:r>
        <w:t>A high current linear voltage regulator that provides the motor power to the motor controller. This output will depend on the motor being used and is set by the microcontroller.</w:t>
      </w:r>
    </w:p>
    <w:p w14:paraId="320A01B3" w14:textId="28258B51" w:rsidR="00016897" w:rsidRDefault="00016897" w:rsidP="00016897">
      <w:pPr>
        <w:pStyle w:val="Heading3"/>
      </w:pPr>
      <w:r>
        <w:t xml:space="preserve"> Programming</w:t>
      </w:r>
    </w:p>
    <w:p w14:paraId="762D6339" w14:textId="435E6689" w:rsidR="00016897" w:rsidRPr="00016897" w:rsidRDefault="00016897" w:rsidP="00016897">
      <w:pPr>
        <w:pStyle w:val="Heading3"/>
      </w:pPr>
      <w:r>
        <w:t xml:space="preserve"> Input and Output Connections</w:t>
      </w:r>
    </w:p>
    <w:p w14:paraId="5385601B" w14:textId="10373A59" w:rsidR="00490C59" w:rsidRPr="00407596" w:rsidRDefault="00490C59" w:rsidP="00016897">
      <w:pPr>
        <w:pStyle w:val="Numbered"/>
        <w:numPr>
          <w:ilvl w:val="0"/>
          <w:numId w:val="0"/>
        </w:numPr>
        <w:ind w:left="1080"/>
      </w:pPr>
    </w:p>
    <w:p w14:paraId="3EC4DC93" w14:textId="77777777" w:rsidR="009D4E06" w:rsidRDefault="009D4E06">
      <w:pPr>
        <w:jc w:val="left"/>
        <w:rPr>
          <w:b/>
          <w:kern w:val="0"/>
          <w:sz w:val="28"/>
          <w:szCs w:val="24"/>
        </w:rPr>
      </w:pPr>
      <w:r>
        <w:br w:type="page"/>
      </w:r>
    </w:p>
    <w:p w14:paraId="214EDB68" w14:textId="77777777" w:rsidR="009D4E06" w:rsidRDefault="009D4E06" w:rsidP="00972F11">
      <w:pPr>
        <w:pStyle w:val="Head1"/>
      </w:pPr>
      <w:bookmarkStart w:id="25" w:name="_Toc453191000"/>
      <w:r>
        <w:rPr>
          <w:rFonts w:hint="eastAsia"/>
        </w:rPr>
        <w:lastRenderedPageBreak/>
        <w:t>Implementation Plan</w:t>
      </w:r>
      <w:bookmarkEnd w:id="25"/>
      <w:r>
        <w:rPr>
          <w:rFonts w:hint="eastAsia"/>
        </w:rPr>
        <w:t xml:space="preserve"> </w:t>
      </w:r>
    </w:p>
    <w:p w14:paraId="3FDA9DEA" w14:textId="1EE22813" w:rsidR="00D72724" w:rsidRDefault="00F81E81" w:rsidP="00D72724">
      <w:pPr>
        <w:pStyle w:val="Heading2"/>
      </w:pPr>
      <w:bookmarkStart w:id="26" w:name="_Toc453191001"/>
      <w:r w:rsidRPr="00407596">
        <w:rPr>
          <w:rFonts w:hint="eastAsia"/>
        </w:rPr>
        <w:t>Tasks</w:t>
      </w:r>
      <w:bookmarkEnd w:id="26"/>
    </w:p>
    <w:p w14:paraId="40E8EEFA" w14:textId="16EBC2DA" w:rsidR="00D72724"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1.</w:t>
      </w:r>
      <w:r>
        <w:rPr>
          <w:color w:val="000000"/>
          <w:sz w:val="24"/>
          <w:szCs w:val="24"/>
        </w:rPr>
        <w:tab/>
        <w:t>Control System Design</w:t>
      </w:r>
    </w:p>
    <w:p w14:paraId="4324C5E9" w14:textId="5C8F6ED1" w:rsidR="00D72724"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2.</w:t>
      </w:r>
      <w:r>
        <w:rPr>
          <w:color w:val="000000"/>
          <w:sz w:val="24"/>
          <w:szCs w:val="24"/>
        </w:rPr>
        <w:tab/>
        <w:t>Power System Design</w:t>
      </w:r>
    </w:p>
    <w:p w14:paraId="696902F2" w14:textId="72A29E28" w:rsidR="00D72724"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3.</w:t>
      </w:r>
      <w:r>
        <w:rPr>
          <w:color w:val="000000"/>
          <w:sz w:val="24"/>
          <w:szCs w:val="24"/>
        </w:rPr>
        <w:tab/>
        <w:t>Programming / Debugging Interface</w:t>
      </w:r>
    </w:p>
    <w:p w14:paraId="7CA2F3D9" w14:textId="1134F6ED"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4</w:t>
      </w:r>
      <w:r w:rsidR="00D72724">
        <w:rPr>
          <w:color w:val="000000"/>
          <w:sz w:val="24"/>
          <w:szCs w:val="24"/>
        </w:rPr>
        <w:t>. Verification</w:t>
      </w:r>
    </w:p>
    <w:p w14:paraId="1271C84B" w14:textId="14890E2F" w:rsidR="00D72724" w:rsidRPr="00F85827" w:rsidRDefault="00AC4AB6"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.1</w:t>
      </w:r>
      <w:r w:rsidR="00D72724">
        <w:rPr>
          <w:color w:val="000000"/>
          <w:sz w:val="24"/>
          <w:szCs w:val="24"/>
        </w:rPr>
        <w:tab/>
        <w:t>Breadboard Equivalent Circuits</w:t>
      </w:r>
    </w:p>
    <w:p w14:paraId="321D8D7C" w14:textId="181B7E5A" w:rsidR="00D72724" w:rsidRPr="00CF55B8" w:rsidRDefault="00AC4AB6"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4</w:t>
      </w:r>
      <w:r w:rsidR="00D72724" w:rsidRPr="00CF55B8">
        <w:rPr>
          <w:sz w:val="24"/>
          <w:szCs w:val="24"/>
        </w:rPr>
        <w:t>.2</w:t>
      </w:r>
      <w:r w:rsidR="00D72724">
        <w:rPr>
          <w:sz w:val="24"/>
          <w:szCs w:val="24"/>
        </w:rPr>
        <w:tab/>
        <w:t>Write test code</w:t>
      </w:r>
    </w:p>
    <w:p w14:paraId="32C99647" w14:textId="585030C4" w:rsidR="00D72724" w:rsidRDefault="00AC4AB6"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.3</w:t>
      </w:r>
      <w:r w:rsidR="00D72724">
        <w:rPr>
          <w:color w:val="000000"/>
          <w:sz w:val="24"/>
          <w:szCs w:val="24"/>
        </w:rPr>
        <w:tab/>
        <w:t>Testing and Measurement</w:t>
      </w:r>
    </w:p>
    <w:p w14:paraId="7A96FF86" w14:textId="4CEC7894" w:rsidR="00D72724" w:rsidRPr="00CF55B8"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5</w:t>
      </w:r>
      <w:r w:rsidR="00D72724">
        <w:rPr>
          <w:color w:val="000000"/>
          <w:sz w:val="24"/>
          <w:szCs w:val="24"/>
        </w:rPr>
        <w:t>. PCB Design</w:t>
      </w:r>
    </w:p>
    <w:p w14:paraId="0DD5C0CD" w14:textId="6CBD2D6A" w:rsidR="00D72724" w:rsidRPr="00CF55B8"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AC4AB6">
        <w:rPr>
          <w:sz w:val="24"/>
          <w:szCs w:val="24"/>
        </w:rPr>
        <w:t xml:space="preserve"> 5</w:t>
      </w:r>
      <w:r>
        <w:rPr>
          <w:sz w:val="24"/>
          <w:szCs w:val="24"/>
        </w:rPr>
        <w:t>.1</w:t>
      </w:r>
      <w:r>
        <w:rPr>
          <w:sz w:val="24"/>
          <w:szCs w:val="24"/>
        </w:rPr>
        <w:tab/>
        <w:t>Manufacturer Selection</w:t>
      </w:r>
    </w:p>
    <w:p w14:paraId="5C523B88" w14:textId="0959A2A6" w:rsidR="00D72724"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AC4AB6">
        <w:rPr>
          <w:sz w:val="24"/>
          <w:szCs w:val="24"/>
        </w:rPr>
        <w:t xml:space="preserve"> 5</w:t>
      </w:r>
      <w:r>
        <w:rPr>
          <w:sz w:val="24"/>
          <w:szCs w:val="24"/>
        </w:rPr>
        <w:t>.2</w:t>
      </w:r>
      <w:r>
        <w:rPr>
          <w:sz w:val="24"/>
          <w:szCs w:val="24"/>
        </w:rPr>
        <w:tab/>
        <w:t>Part Placement</w:t>
      </w:r>
    </w:p>
    <w:p w14:paraId="59C2C00C" w14:textId="38EC72AD" w:rsidR="00D72724" w:rsidRPr="00CF55B8" w:rsidRDefault="00AC4AB6"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5</w:t>
      </w:r>
      <w:r w:rsidR="00D72724">
        <w:rPr>
          <w:sz w:val="24"/>
          <w:szCs w:val="24"/>
        </w:rPr>
        <w:t>.3</w:t>
      </w:r>
      <w:r w:rsidR="00D72724">
        <w:rPr>
          <w:sz w:val="24"/>
          <w:szCs w:val="24"/>
        </w:rPr>
        <w:tab/>
        <w:t>Design Rule Confirmation</w:t>
      </w:r>
    </w:p>
    <w:p w14:paraId="1F4E7EED" w14:textId="2D1E23FD"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6</w:t>
      </w:r>
      <w:r w:rsidR="00D72724">
        <w:rPr>
          <w:color w:val="000000"/>
          <w:sz w:val="24"/>
          <w:szCs w:val="24"/>
        </w:rPr>
        <w:t xml:space="preserve"> Firmware Coding</w:t>
      </w:r>
    </w:p>
    <w:p w14:paraId="21681986" w14:textId="1120D4CA" w:rsidR="00D72724" w:rsidRDefault="00AC4AB6"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6</w:t>
      </w:r>
      <w:r w:rsidR="00D72724">
        <w:rPr>
          <w:color w:val="000000"/>
          <w:sz w:val="24"/>
          <w:szCs w:val="24"/>
        </w:rPr>
        <w:t xml:space="preserve">.1 </w:t>
      </w:r>
      <w:r w:rsidR="00D72724">
        <w:rPr>
          <w:color w:val="000000"/>
          <w:sz w:val="24"/>
          <w:szCs w:val="24"/>
        </w:rPr>
        <w:tab/>
        <w:t>Algorithm Design</w:t>
      </w:r>
    </w:p>
    <w:p w14:paraId="31A7F1D6" w14:textId="4348A26B" w:rsidR="00D72724" w:rsidRDefault="00D72724"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 xml:space="preserve">Subtask </w:t>
      </w:r>
      <w:r w:rsidR="00AC4AB6">
        <w:rPr>
          <w:color w:val="000000"/>
          <w:sz w:val="24"/>
          <w:szCs w:val="24"/>
        </w:rPr>
        <w:t>6</w:t>
      </w:r>
      <w:r>
        <w:rPr>
          <w:color w:val="000000"/>
          <w:sz w:val="24"/>
          <w:szCs w:val="24"/>
        </w:rPr>
        <w:t>.2</w:t>
      </w:r>
      <w:r>
        <w:rPr>
          <w:color w:val="000000"/>
          <w:sz w:val="24"/>
          <w:szCs w:val="24"/>
        </w:rPr>
        <w:tab/>
        <w:t>Test with circuit prototypes</w:t>
      </w:r>
    </w:p>
    <w:p w14:paraId="12F57583" w14:textId="4E3B12DD" w:rsidR="00D72724" w:rsidRPr="00B909E0"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7</w:t>
      </w:r>
      <w:r w:rsidR="00D72724">
        <w:rPr>
          <w:color w:val="000000"/>
          <w:sz w:val="24"/>
          <w:szCs w:val="24"/>
        </w:rPr>
        <w:t xml:space="preserve"> Final Assembly and Testing</w:t>
      </w:r>
    </w:p>
    <w:p w14:paraId="2A386734" w14:textId="0EF651C3" w:rsidR="00A74C39" w:rsidRPr="00407596" w:rsidRDefault="00A74C39">
      <w:pPr>
        <w:jc w:val="left"/>
        <w:rPr>
          <w:b/>
          <w:kern w:val="0"/>
          <w:sz w:val="28"/>
          <w:szCs w:val="24"/>
        </w:rPr>
      </w:pPr>
      <w:r w:rsidRPr="00407596">
        <w:br w:type="page"/>
      </w:r>
    </w:p>
    <w:p w14:paraId="50DBEEC3" w14:textId="77777777" w:rsidR="00F81E81" w:rsidRPr="00407596" w:rsidRDefault="00F81E81" w:rsidP="009D4E06">
      <w:pPr>
        <w:pStyle w:val="Heading2"/>
      </w:pPr>
      <w:bookmarkStart w:id="27" w:name="_Toc453191002"/>
      <w:r w:rsidRPr="00407596">
        <w:rPr>
          <w:rFonts w:hint="eastAsia"/>
        </w:rPr>
        <w:lastRenderedPageBreak/>
        <w:t>Team Organization</w:t>
      </w:r>
      <w:bookmarkEnd w:id="27"/>
    </w:p>
    <w:p w14:paraId="285D2DB8" w14:textId="26A475E5" w:rsidR="00D72724" w:rsidRDefault="00D72724" w:rsidP="00D72724">
      <w:pPr>
        <w:pStyle w:val="AllText"/>
      </w:pPr>
      <w:bookmarkStart w:id="28" w:name="_Toc453191003"/>
      <w:r>
        <w:t>I am the only one working on this design project, therefore I will be taking on all project responsibilities.</w:t>
      </w:r>
    </w:p>
    <w:p w14:paraId="02953D8D" w14:textId="77777777" w:rsidR="00F81E81" w:rsidRPr="00407596" w:rsidRDefault="00E90AAF" w:rsidP="009D4E06">
      <w:pPr>
        <w:pStyle w:val="Heading2"/>
      </w:pPr>
      <w:bookmarkStart w:id="29" w:name="_Toc453191005"/>
      <w:bookmarkEnd w:id="28"/>
      <w:commentRangeStart w:id="30"/>
      <w:r w:rsidRPr="00407596">
        <w:rPr>
          <w:rFonts w:hint="eastAsia"/>
        </w:rPr>
        <w:t>Timeline</w:t>
      </w:r>
      <w:commentRangeEnd w:id="30"/>
      <w:r w:rsidR="00D72724">
        <w:rPr>
          <w:rStyle w:val="CommentReference"/>
          <w:b w:val="0"/>
          <w:iCs w:val="0"/>
          <w:noProof w:val="0"/>
          <w:kern w:val="0"/>
          <w:lang w:eastAsia="en-US"/>
        </w:rPr>
        <w:commentReference w:id="30"/>
      </w:r>
      <w:r w:rsidRPr="00407596">
        <w:rPr>
          <w:rFonts w:hint="eastAsia"/>
        </w:rPr>
        <w:t>/Milestones/Delivery Plan</w:t>
      </w:r>
      <w:bookmarkEnd w:id="29"/>
    </w:p>
    <w:p w14:paraId="3266F695" w14:textId="77777777" w:rsidR="0014114C" w:rsidRPr="00407596" w:rsidRDefault="0014114C" w:rsidP="0014114C">
      <w:pPr>
        <w:pStyle w:val="AllText"/>
      </w:pPr>
      <w:r w:rsidRPr="00407596">
        <w:rPr>
          <w:rFonts w:hint="eastAsia"/>
        </w:rPr>
        <w:t>Please prospect the timeline to deliver the results of each task/subtask.</w:t>
      </w:r>
    </w:p>
    <w:p w14:paraId="330E79FD" w14:textId="77777777" w:rsidR="00327E34" w:rsidRPr="00407596" w:rsidRDefault="00327E34" w:rsidP="0014114C">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4D6AB0CE" w14:textId="77777777" w:rsidR="00555DA8" w:rsidRPr="00407596" w:rsidRDefault="00555DA8" w:rsidP="0085670C">
      <w:pPr>
        <w:pStyle w:val="tablehead"/>
      </w:pPr>
      <w:bookmarkStart w:id="31" w:name="_Toc527579412"/>
      <w:r w:rsidRPr="00407596">
        <w:t>Project Timeline and Delivery Plan</w:t>
      </w:r>
      <w:bookmarkEnd w:id="31"/>
    </w:p>
    <w:tbl>
      <w:tblPr>
        <w:tblStyle w:val="TableGrid"/>
        <w:tblW w:w="0" w:type="auto"/>
        <w:tblLook w:val="04A0" w:firstRow="1" w:lastRow="0" w:firstColumn="1" w:lastColumn="0" w:noHBand="0" w:noVBand="1"/>
      </w:tblPr>
      <w:tblGrid>
        <w:gridCol w:w="1166"/>
        <w:gridCol w:w="1934"/>
        <w:gridCol w:w="3911"/>
        <w:gridCol w:w="2349"/>
      </w:tblGrid>
      <w:tr w:rsidR="00407596" w:rsidRPr="00407596" w14:paraId="40FE4AAC" w14:textId="77777777" w:rsidTr="00B41798">
        <w:tc>
          <w:tcPr>
            <w:tcW w:w="1188" w:type="dxa"/>
            <w:tcBorders>
              <w:top w:val="single" w:sz="12" w:space="0" w:color="auto"/>
              <w:left w:val="nil"/>
              <w:bottom w:val="double" w:sz="4" w:space="0" w:color="auto"/>
            </w:tcBorders>
          </w:tcPr>
          <w:p w14:paraId="110DBD22" w14:textId="77777777" w:rsidR="0014114C" w:rsidRPr="00407596" w:rsidRDefault="0014114C" w:rsidP="00555DA8">
            <w:pPr>
              <w:pStyle w:val="TABLEROW"/>
              <w:rPr>
                <w:rFonts w:eastAsiaTheme="minorEastAsia"/>
                <w:b/>
              </w:rPr>
            </w:pPr>
            <w:r w:rsidRPr="00407596">
              <w:rPr>
                <w:rFonts w:eastAsiaTheme="minorEastAsia" w:hint="eastAsia"/>
                <w:b/>
              </w:rPr>
              <w:t>Time</w:t>
            </w:r>
          </w:p>
        </w:tc>
        <w:tc>
          <w:tcPr>
            <w:tcW w:w="1980" w:type="dxa"/>
            <w:tcBorders>
              <w:top w:val="single" w:sz="12" w:space="0" w:color="auto"/>
              <w:bottom w:val="double" w:sz="4" w:space="0" w:color="auto"/>
            </w:tcBorders>
          </w:tcPr>
          <w:p w14:paraId="571D8336" w14:textId="77777777" w:rsidR="0014114C" w:rsidRPr="00407596" w:rsidRDefault="0014114C" w:rsidP="00555DA8">
            <w:pPr>
              <w:pStyle w:val="TABLEROW"/>
              <w:rPr>
                <w:rFonts w:eastAsiaTheme="minorEastAsia"/>
                <w:b/>
              </w:rPr>
            </w:pPr>
            <w:r w:rsidRPr="00407596">
              <w:rPr>
                <w:rFonts w:eastAsiaTheme="minorEastAsia" w:hint="eastAsia"/>
                <w:b/>
              </w:rPr>
              <w:t>Task</w:t>
            </w:r>
          </w:p>
        </w:tc>
        <w:tc>
          <w:tcPr>
            <w:tcW w:w="4014" w:type="dxa"/>
            <w:tcBorders>
              <w:top w:val="single" w:sz="12" w:space="0" w:color="auto"/>
              <w:bottom w:val="double" w:sz="4" w:space="0" w:color="auto"/>
            </w:tcBorders>
          </w:tcPr>
          <w:p w14:paraId="223FA1DC" w14:textId="77777777" w:rsidR="0014114C" w:rsidRPr="00407596" w:rsidRDefault="0014114C" w:rsidP="00555DA8">
            <w:pPr>
              <w:pStyle w:val="TABLEROW"/>
              <w:rPr>
                <w:rFonts w:eastAsiaTheme="minorEastAsia"/>
                <w:b/>
              </w:rPr>
            </w:pPr>
            <w:r w:rsidRPr="00407596">
              <w:rPr>
                <w:rFonts w:eastAsiaTheme="minorEastAsia" w:hint="eastAsia"/>
                <w:b/>
              </w:rPr>
              <w:t>Comments</w:t>
            </w:r>
          </w:p>
        </w:tc>
        <w:tc>
          <w:tcPr>
            <w:tcW w:w="2394" w:type="dxa"/>
            <w:tcBorders>
              <w:top w:val="single" w:sz="12" w:space="0" w:color="auto"/>
              <w:bottom w:val="double" w:sz="4" w:space="0" w:color="auto"/>
              <w:right w:val="nil"/>
            </w:tcBorders>
          </w:tcPr>
          <w:p w14:paraId="7E313655" w14:textId="77777777" w:rsidR="0014114C" w:rsidRPr="00407596" w:rsidRDefault="0014114C" w:rsidP="00555DA8">
            <w:pPr>
              <w:pStyle w:val="TABLEROW"/>
              <w:rPr>
                <w:rFonts w:eastAsiaTheme="minorEastAsia"/>
                <w:b/>
              </w:rPr>
            </w:pPr>
            <w:r w:rsidRPr="00407596">
              <w:rPr>
                <w:rFonts w:eastAsiaTheme="minorEastAsia" w:hint="eastAsia"/>
                <w:b/>
              </w:rPr>
              <w:t>Responsible Personnel</w:t>
            </w:r>
          </w:p>
        </w:tc>
      </w:tr>
      <w:tr w:rsidR="00407596" w:rsidRPr="00407596" w14:paraId="7E114AB7" w14:textId="77777777" w:rsidTr="00B41798">
        <w:tc>
          <w:tcPr>
            <w:tcW w:w="1188" w:type="dxa"/>
            <w:tcBorders>
              <w:top w:val="double" w:sz="4" w:space="0" w:color="auto"/>
              <w:left w:val="nil"/>
            </w:tcBorders>
          </w:tcPr>
          <w:p w14:paraId="7683829F" w14:textId="77777777" w:rsidR="0014114C" w:rsidRPr="00407596" w:rsidRDefault="00327E34" w:rsidP="00555DA8">
            <w:pPr>
              <w:pStyle w:val="TABLEROW"/>
              <w:rPr>
                <w:rFonts w:eastAsiaTheme="minorEastAsia"/>
              </w:rPr>
            </w:pPr>
            <w:r w:rsidRPr="00407596">
              <w:rPr>
                <w:rFonts w:eastAsiaTheme="minorEastAsia" w:hint="eastAsia"/>
              </w:rPr>
              <w:t>Week 1</w:t>
            </w:r>
          </w:p>
        </w:tc>
        <w:tc>
          <w:tcPr>
            <w:tcW w:w="1980" w:type="dxa"/>
            <w:tcBorders>
              <w:top w:val="double" w:sz="4" w:space="0" w:color="auto"/>
            </w:tcBorders>
          </w:tcPr>
          <w:p w14:paraId="2E36FB4F" w14:textId="77777777" w:rsidR="0014114C" w:rsidRPr="00407596" w:rsidRDefault="0014114C" w:rsidP="00A07195">
            <w:pPr>
              <w:pStyle w:val="TABLEROW"/>
              <w:jc w:val="both"/>
              <w:rPr>
                <w:rFonts w:eastAsiaTheme="minorEastAsia"/>
              </w:rPr>
            </w:pPr>
            <w:r w:rsidRPr="00407596">
              <w:rPr>
                <w:rFonts w:eastAsiaTheme="minorEastAsia" w:hint="eastAsia"/>
              </w:rPr>
              <w:t xml:space="preserve">Start Subtask 1.2 </w:t>
            </w:r>
          </w:p>
        </w:tc>
        <w:tc>
          <w:tcPr>
            <w:tcW w:w="4014" w:type="dxa"/>
            <w:tcBorders>
              <w:top w:val="double" w:sz="4" w:space="0" w:color="auto"/>
            </w:tcBorders>
          </w:tcPr>
          <w:p w14:paraId="0E53CEC2" w14:textId="77777777" w:rsidR="0014114C" w:rsidRPr="00407596" w:rsidRDefault="00327E34" w:rsidP="00A07195">
            <w:pPr>
              <w:pStyle w:val="TABLEROW"/>
              <w:jc w:val="both"/>
              <w:rPr>
                <w:rFonts w:eastAsiaTheme="minorEastAsia"/>
              </w:rPr>
            </w:pPr>
            <w:r w:rsidRPr="00407596">
              <w:rPr>
                <w:rFonts w:eastAsiaTheme="minorEastAsia" w:hint="eastAsia"/>
              </w:rPr>
              <w:t xml:space="preserve">Caller display coding. </w:t>
            </w:r>
            <w:r w:rsidR="0014114C" w:rsidRPr="00407596">
              <w:rPr>
                <w:rFonts w:eastAsiaTheme="minorEastAsia" w:hint="eastAsia"/>
              </w:rPr>
              <w:t>Three weeks needed.</w:t>
            </w:r>
          </w:p>
        </w:tc>
        <w:tc>
          <w:tcPr>
            <w:tcW w:w="2394" w:type="dxa"/>
            <w:tcBorders>
              <w:top w:val="double" w:sz="4" w:space="0" w:color="auto"/>
              <w:right w:val="nil"/>
            </w:tcBorders>
          </w:tcPr>
          <w:p w14:paraId="402F9FC6" w14:textId="77777777" w:rsidR="0014114C" w:rsidRPr="00407596" w:rsidRDefault="00327E34" w:rsidP="00555DA8">
            <w:pPr>
              <w:pStyle w:val="TABLEROW"/>
              <w:rPr>
                <w:rFonts w:eastAsiaTheme="minorEastAsia"/>
              </w:rPr>
            </w:pPr>
            <w:r w:rsidRPr="00407596">
              <w:rPr>
                <w:rFonts w:eastAsiaTheme="minorEastAsia" w:hint="eastAsia"/>
              </w:rPr>
              <w:t>Albert Einstein</w:t>
            </w:r>
          </w:p>
        </w:tc>
      </w:tr>
      <w:tr w:rsidR="00407596" w:rsidRPr="00407596" w14:paraId="085F14B7" w14:textId="77777777" w:rsidTr="00B41798">
        <w:tc>
          <w:tcPr>
            <w:tcW w:w="1188" w:type="dxa"/>
            <w:tcBorders>
              <w:left w:val="nil"/>
            </w:tcBorders>
          </w:tcPr>
          <w:p w14:paraId="786C3BDF" w14:textId="77777777" w:rsidR="0014114C" w:rsidRPr="00407596" w:rsidRDefault="00327E34" w:rsidP="00555DA8">
            <w:pPr>
              <w:pStyle w:val="TABLEROW"/>
              <w:rPr>
                <w:rFonts w:eastAsiaTheme="minorEastAsia"/>
              </w:rPr>
            </w:pPr>
            <w:r w:rsidRPr="00407596">
              <w:rPr>
                <w:rFonts w:eastAsiaTheme="minorEastAsia" w:hint="eastAsia"/>
              </w:rPr>
              <w:t>Week 3</w:t>
            </w:r>
          </w:p>
        </w:tc>
        <w:tc>
          <w:tcPr>
            <w:tcW w:w="1980" w:type="dxa"/>
          </w:tcPr>
          <w:p w14:paraId="6B41E1B4" w14:textId="77777777" w:rsidR="0014114C" w:rsidRPr="00407596" w:rsidRDefault="00327E34" w:rsidP="00A07195">
            <w:pPr>
              <w:pStyle w:val="TABLEROW"/>
              <w:jc w:val="both"/>
              <w:rPr>
                <w:rFonts w:eastAsiaTheme="minorEastAsia"/>
              </w:rPr>
            </w:pPr>
            <w:r w:rsidRPr="00407596">
              <w:rPr>
                <w:rFonts w:eastAsiaTheme="minorEastAsia" w:hint="eastAsia"/>
              </w:rPr>
              <w:t>Finish Subtask 2.2</w:t>
            </w:r>
          </w:p>
        </w:tc>
        <w:tc>
          <w:tcPr>
            <w:tcW w:w="4014" w:type="dxa"/>
          </w:tcPr>
          <w:p w14:paraId="597CB4CB" w14:textId="77777777" w:rsidR="0014114C" w:rsidRPr="00407596" w:rsidRDefault="00327E34" w:rsidP="00A07195">
            <w:pPr>
              <w:pStyle w:val="TABLEROW"/>
              <w:jc w:val="both"/>
              <w:rPr>
                <w:rFonts w:eastAsiaTheme="minorEastAsia"/>
              </w:rPr>
            </w:pPr>
            <w:r w:rsidRPr="00407596">
              <w:rPr>
                <w:rFonts w:eastAsiaTheme="minorEastAsia" w:hint="eastAsia"/>
              </w:rPr>
              <w:t xml:space="preserve">Delivery of the CAD file of the </w:t>
            </w:r>
            <w:r w:rsidRPr="00407596">
              <w:rPr>
                <w:rFonts w:eastAsiaTheme="minorEastAsia"/>
              </w:rPr>
              <w:t>vehicle</w:t>
            </w:r>
            <w:r w:rsidRPr="00407596">
              <w:rPr>
                <w:rFonts w:eastAsiaTheme="minorEastAsia" w:hint="eastAsia"/>
              </w:rPr>
              <w:t xml:space="preserve"> frame design.</w:t>
            </w:r>
          </w:p>
        </w:tc>
        <w:tc>
          <w:tcPr>
            <w:tcW w:w="2394" w:type="dxa"/>
            <w:tcBorders>
              <w:right w:val="nil"/>
            </w:tcBorders>
          </w:tcPr>
          <w:p w14:paraId="2030BA12" w14:textId="77777777" w:rsidR="0014114C" w:rsidRPr="00407596" w:rsidRDefault="00DD0AC7" w:rsidP="00555DA8">
            <w:pPr>
              <w:pStyle w:val="TABLEROW"/>
              <w:rPr>
                <w:rFonts w:eastAsiaTheme="minorEastAsia"/>
              </w:rPr>
            </w:pPr>
            <w:r w:rsidRPr="00407596">
              <w:rPr>
                <w:rFonts w:eastAsiaTheme="minorEastAsia"/>
              </w:rPr>
              <w:t>Isaac</w:t>
            </w:r>
            <w:r w:rsidR="00327E34" w:rsidRPr="00407596">
              <w:rPr>
                <w:rFonts w:eastAsiaTheme="minorEastAsia" w:hint="eastAsia"/>
              </w:rPr>
              <w:t xml:space="preserve"> Newton</w:t>
            </w:r>
          </w:p>
        </w:tc>
      </w:tr>
      <w:tr w:rsidR="00407596" w:rsidRPr="00407596" w14:paraId="432099E0" w14:textId="77777777" w:rsidTr="00B41798">
        <w:tc>
          <w:tcPr>
            <w:tcW w:w="1188" w:type="dxa"/>
            <w:tcBorders>
              <w:left w:val="nil"/>
            </w:tcBorders>
          </w:tcPr>
          <w:p w14:paraId="42AA7198" w14:textId="77777777" w:rsidR="00327E34" w:rsidRPr="00407596" w:rsidRDefault="00555DA8" w:rsidP="00555DA8">
            <w:pPr>
              <w:pStyle w:val="TABLEROW"/>
              <w:rPr>
                <w:rFonts w:eastAsiaTheme="minorEastAsia"/>
              </w:rPr>
            </w:pPr>
            <w:r w:rsidRPr="00407596">
              <w:rPr>
                <w:rFonts w:eastAsiaTheme="minorEastAsia"/>
              </w:rPr>
              <w:t>…</w:t>
            </w:r>
          </w:p>
        </w:tc>
        <w:tc>
          <w:tcPr>
            <w:tcW w:w="1980" w:type="dxa"/>
          </w:tcPr>
          <w:p w14:paraId="1FD4A824" w14:textId="77777777" w:rsidR="00327E34" w:rsidRPr="00407596" w:rsidRDefault="00327E34" w:rsidP="00A07195">
            <w:pPr>
              <w:pStyle w:val="TABLEROW"/>
              <w:jc w:val="both"/>
              <w:rPr>
                <w:rFonts w:eastAsiaTheme="minorEastAsia"/>
              </w:rPr>
            </w:pPr>
          </w:p>
        </w:tc>
        <w:tc>
          <w:tcPr>
            <w:tcW w:w="4014" w:type="dxa"/>
          </w:tcPr>
          <w:p w14:paraId="3C433157" w14:textId="77777777" w:rsidR="00327E34" w:rsidRPr="00407596" w:rsidRDefault="00327E34" w:rsidP="00A07195">
            <w:pPr>
              <w:pStyle w:val="TABLEROW"/>
              <w:jc w:val="both"/>
              <w:rPr>
                <w:rFonts w:eastAsiaTheme="minorEastAsia"/>
              </w:rPr>
            </w:pPr>
          </w:p>
        </w:tc>
        <w:tc>
          <w:tcPr>
            <w:tcW w:w="2394" w:type="dxa"/>
            <w:tcBorders>
              <w:right w:val="nil"/>
            </w:tcBorders>
          </w:tcPr>
          <w:p w14:paraId="78C89C49" w14:textId="77777777" w:rsidR="00327E34" w:rsidRPr="00407596" w:rsidRDefault="00327E34" w:rsidP="00555DA8">
            <w:pPr>
              <w:pStyle w:val="TABLEROW"/>
              <w:rPr>
                <w:rFonts w:eastAsiaTheme="minorEastAsia"/>
              </w:rPr>
            </w:pPr>
          </w:p>
        </w:tc>
      </w:tr>
      <w:tr w:rsidR="00407596" w:rsidRPr="00407596" w14:paraId="3BD5D133" w14:textId="77777777" w:rsidTr="00B41798">
        <w:tc>
          <w:tcPr>
            <w:tcW w:w="1188" w:type="dxa"/>
            <w:tcBorders>
              <w:left w:val="nil"/>
              <w:bottom w:val="single" w:sz="12" w:space="0" w:color="auto"/>
            </w:tcBorders>
          </w:tcPr>
          <w:p w14:paraId="54BBFBDE" w14:textId="77777777" w:rsidR="00327E34" w:rsidRPr="00407596" w:rsidRDefault="00555DA8" w:rsidP="00555DA8">
            <w:pPr>
              <w:pStyle w:val="TABLEROW"/>
              <w:rPr>
                <w:rFonts w:eastAsiaTheme="minorEastAsia"/>
              </w:rPr>
            </w:pPr>
            <w:r w:rsidRPr="00407596">
              <w:rPr>
                <w:rFonts w:eastAsiaTheme="minorEastAsia" w:hint="eastAsia"/>
              </w:rPr>
              <w:t>Week 22</w:t>
            </w:r>
          </w:p>
        </w:tc>
        <w:tc>
          <w:tcPr>
            <w:tcW w:w="1980" w:type="dxa"/>
            <w:tcBorders>
              <w:bottom w:val="single" w:sz="12" w:space="0" w:color="auto"/>
            </w:tcBorders>
          </w:tcPr>
          <w:p w14:paraId="4ABA5727" w14:textId="77777777" w:rsidR="00327E34" w:rsidRPr="00407596" w:rsidRDefault="00555DA8" w:rsidP="00A07195">
            <w:pPr>
              <w:pStyle w:val="TABLEROW"/>
              <w:jc w:val="both"/>
              <w:rPr>
                <w:rFonts w:eastAsiaTheme="minorEastAsia"/>
              </w:rPr>
            </w:pPr>
            <w:r w:rsidRPr="00407596">
              <w:rPr>
                <w:rFonts w:eastAsiaTheme="minorEastAsia" w:hint="eastAsia"/>
              </w:rPr>
              <w:t xml:space="preserve">Finish task 4.6, 9.10, </w:t>
            </w:r>
            <w:r w:rsidRPr="00407596">
              <w:rPr>
                <w:rFonts w:eastAsiaTheme="minorEastAsia"/>
              </w:rPr>
              <w:t>…</w:t>
            </w:r>
          </w:p>
        </w:tc>
        <w:tc>
          <w:tcPr>
            <w:tcW w:w="4014" w:type="dxa"/>
            <w:tcBorders>
              <w:bottom w:val="single" w:sz="12" w:space="0" w:color="auto"/>
            </w:tcBorders>
          </w:tcPr>
          <w:p w14:paraId="69AE5566" w14:textId="77777777" w:rsidR="00327E34" w:rsidRPr="00407596" w:rsidRDefault="00555DA8" w:rsidP="00A07195">
            <w:pPr>
              <w:pStyle w:val="TABLEROW"/>
              <w:jc w:val="both"/>
              <w:rPr>
                <w:rFonts w:eastAsiaTheme="minorEastAsia"/>
              </w:rPr>
            </w:pPr>
            <w:r w:rsidRPr="00407596">
              <w:rPr>
                <w:rFonts w:eastAsiaTheme="minorEastAsia" w:hint="eastAsia"/>
              </w:rPr>
              <w:t>System finalization and delivery. Finish all documentations and ready for presentation.</w:t>
            </w:r>
          </w:p>
        </w:tc>
        <w:tc>
          <w:tcPr>
            <w:tcW w:w="2394" w:type="dxa"/>
            <w:tcBorders>
              <w:bottom w:val="single" w:sz="12" w:space="0" w:color="auto"/>
              <w:right w:val="nil"/>
            </w:tcBorders>
          </w:tcPr>
          <w:p w14:paraId="600F08EA" w14:textId="77777777" w:rsidR="00327E34" w:rsidRPr="00407596" w:rsidRDefault="00555DA8" w:rsidP="00555DA8">
            <w:pPr>
              <w:pStyle w:val="TABLEROW"/>
              <w:rPr>
                <w:rFonts w:eastAsiaTheme="minorEastAsia"/>
              </w:rPr>
            </w:pPr>
            <w:r w:rsidRPr="00407596">
              <w:rPr>
                <w:rFonts w:eastAsiaTheme="minorEastAsia"/>
              </w:rPr>
              <w:t>…</w:t>
            </w:r>
          </w:p>
        </w:tc>
      </w:tr>
    </w:tbl>
    <w:p w14:paraId="14C7635A" w14:textId="77777777" w:rsidR="00A74C39" w:rsidRPr="00407596" w:rsidRDefault="00A74C39">
      <w:pPr>
        <w:jc w:val="left"/>
        <w:rPr>
          <w:b/>
          <w:kern w:val="0"/>
          <w:sz w:val="28"/>
          <w:szCs w:val="24"/>
        </w:rPr>
      </w:pPr>
      <w:r w:rsidRPr="00407596">
        <w:br w:type="page"/>
      </w:r>
    </w:p>
    <w:p w14:paraId="403B34A9" w14:textId="7D5E99EF" w:rsidR="003021AF" w:rsidRPr="00407596" w:rsidRDefault="003021AF" w:rsidP="00972F11">
      <w:pPr>
        <w:pStyle w:val="Head1"/>
      </w:pPr>
      <w:bookmarkStart w:id="32" w:name="_Toc453191006"/>
      <w:r w:rsidRPr="00407596">
        <w:rPr>
          <w:rFonts w:hint="eastAsia"/>
        </w:rPr>
        <w:lastRenderedPageBreak/>
        <w:t>Implementation</w:t>
      </w:r>
      <w:bookmarkEnd w:id="32"/>
    </w:p>
    <w:p w14:paraId="358FADFE" w14:textId="3CFA4578" w:rsidR="00D72724" w:rsidRDefault="00D72724" w:rsidP="00D72724">
      <w:pPr>
        <w:pStyle w:val="AllText"/>
      </w:pPr>
      <w:bookmarkStart w:id="33" w:name="_Toc453191007"/>
      <w:r>
        <w:t>The circuit design process was the most intensive and time-consuming part of this project. An enormous amount of background information was required regarding practical circuit design that required extra research into decoupling capacitors, pull-up resistors, the I</w:t>
      </w:r>
      <w:r>
        <w:rPr>
          <w:vertAlign w:val="superscript"/>
        </w:rPr>
        <w:t>2</w:t>
      </w:r>
      <w:r>
        <w:t>C design standard, and other general design considerations. I also spent a large amount of time learning electrical CAD software. For circuit de</w:t>
      </w:r>
      <w:r w:rsidR="00EE49E5">
        <w:t xml:space="preserve">sign, I used OrCAD lite and </w:t>
      </w:r>
      <w:proofErr w:type="spellStart"/>
      <w:r w:rsidR="00EE49E5">
        <w:t>KiCAD</w:t>
      </w:r>
      <w:proofErr w:type="spellEnd"/>
      <w:r>
        <w:t>.</w:t>
      </w:r>
    </w:p>
    <w:p w14:paraId="3C1980A2" w14:textId="7E96D2CF" w:rsidR="00D72724" w:rsidRDefault="00D72724" w:rsidP="00D72724">
      <w:pPr>
        <w:pStyle w:val="AllText"/>
      </w:pPr>
      <w:proofErr w:type="spellStart"/>
      <w:r>
        <w:t>KiCad</w:t>
      </w:r>
      <w:proofErr w:type="spellEnd"/>
      <w:r>
        <w:t xml:space="preserve"> is a free, open source electronic design suite that is also quite commonly used. Being free, it has no limitations on board area, layer count, or netlist size. Despite having no built-in circuit simulation or auto routing, this is still a good choice. Since it is open source, spice simulation and auto routing can be integrated into </w:t>
      </w:r>
      <w:proofErr w:type="spellStart"/>
      <w:r>
        <w:t>KiCad</w:t>
      </w:r>
      <w:proofErr w:type="spellEnd"/>
      <w:r>
        <w:t xml:space="preserve"> with only moderate difficulty.</w:t>
      </w:r>
    </w:p>
    <w:p w14:paraId="7640362B" w14:textId="77777777" w:rsidR="000E7184" w:rsidRPr="00407596" w:rsidRDefault="000E7184" w:rsidP="000E7184">
      <w:pPr>
        <w:jc w:val="left"/>
      </w:pPr>
    </w:p>
    <w:p w14:paraId="186B0BDB" w14:textId="3264CC65" w:rsidR="000E7184" w:rsidRDefault="000E7184" w:rsidP="000E7184">
      <w:pPr>
        <w:pStyle w:val="Heading2"/>
      </w:pPr>
      <w:bookmarkStart w:id="34" w:name="_Toc453191008"/>
      <w:r w:rsidRPr="00407596">
        <w:rPr>
          <w:rFonts w:hint="eastAsia"/>
        </w:rPr>
        <w:t xml:space="preserve">Implementation of Task </w:t>
      </w:r>
      <w:r>
        <w:t>1</w:t>
      </w:r>
      <w:r w:rsidRPr="00407596">
        <w:rPr>
          <w:rFonts w:hint="eastAsia"/>
        </w:rPr>
        <w:t>.</w:t>
      </w:r>
      <w:bookmarkEnd w:id="34"/>
    </w:p>
    <w:p w14:paraId="4AF6DA9A" w14:textId="74B1F57A" w:rsidR="00024641" w:rsidRDefault="00986591" w:rsidP="005958A4">
      <w:pPr>
        <w:pStyle w:val="AllText"/>
      </w:pPr>
      <w:r>
        <w:rPr>
          <w:noProof/>
          <w:lang w:eastAsia="en-US"/>
        </w:rPr>
        <w:drawing>
          <wp:anchor distT="0" distB="0" distL="114300" distR="114300" simplePos="0" relativeHeight="251670528" behindDoc="0" locked="0" layoutInCell="1" allowOverlap="1" wp14:anchorId="1D9BAAE1" wp14:editId="6E3FFD5A">
            <wp:simplePos x="0" y="0"/>
            <wp:positionH relativeFrom="margin">
              <wp:align>left</wp:align>
            </wp:positionH>
            <wp:positionV relativeFrom="paragraph">
              <wp:posOffset>13970</wp:posOffset>
            </wp:positionV>
            <wp:extent cx="2921000" cy="1571625"/>
            <wp:effectExtent l="0" t="0" r="0" b="9525"/>
            <wp:wrapSquare wrapText="bothSides"/>
            <wp:docPr id="11" name="Picture 11" descr="Ax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xotr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000" cy="1571625"/>
                    </a:xfrm>
                    <a:prstGeom prst="rect">
                      <a:avLst/>
                    </a:prstGeom>
                    <a:noFill/>
                    <a:ln>
                      <a:noFill/>
                    </a:ln>
                  </pic:spPr>
                </pic:pic>
              </a:graphicData>
            </a:graphic>
          </wp:anchor>
        </w:drawing>
      </w:r>
      <w:r w:rsidR="00FD25FA">
        <w:t>The primary component of this system is the motor driver.</w:t>
      </w:r>
      <w:r w:rsidR="00E15365">
        <w:t xml:space="preserve"> It needs to drive a single bipolar stepper motor or two </w:t>
      </w:r>
      <w:r w:rsidR="00161036">
        <w:t>brushed DC motors.</w:t>
      </w:r>
      <w:r w:rsidR="004C4D39">
        <w:t xml:space="preserve"> This requirement eliminated a lot </w:t>
      </w:r>
      <w:r w:rsidR="000332A0">
        <w:t>of more complex options in order to have a fully c</w:t>
      </w:r>
      <w:r w:rsidR="003F00BF">
        <w:t xml:space="preserve">ontrollable output. Because of this, </w:t>
      </w:r>
      <w:r w:rsidR="00C11620">
        <w:t>a simpler dual H-Bridge is the best option.</w:t>
      </w:r>
    </w:p>
    <w:p w14:paraId="27E74A8D" w14:textId="2D529176" w:rsidR="00986591" w:rsidRDefault="00BB58ED" w:rsidP="005958A4">
      <w:pPr>
        <w:pStyle w:val="AllText"/>
      </w:pPr>
      <w:r w:rsidRPr="00BB58ED">
        <w:rPr>
          <w:noProof/>
          <w:lang w:eastAsia="en-US"/>
        </w:rPr>
        <w:drawing>
          <wp:anchor distT="0" distB="0" distL="114300" distR="114300" simplePos="0" relativeHeight="251671552" behindDoc="0" locked="0" layoutInCell="1" allowOverlap="1" wp14:anchorId="684559FD" wp14:editId="3717771B">
            <wp:simplePos x="0" y="0"/>
            <wp:positionH relativeFrom="margin">
              <wp:align>left</wp:align>
            </wp:positionH>
            <wp:positionV relativeFrom="paragraph">
              <wp:posOffset>779780</wp:posOffset>
            </wp:positionV>
            <wp:extent cx="2921000" cy="1819275"/>
            <wp:effectExtent l="0" t="0" r="0" b="9525"/>
            <wp:wrapSquare wrapText="bothSides"/>
            <wp:docPr id="330" name="Google Shape;330;p50"/>
            <wp:cNvGraphicFramePr/>
            <a:graphic xmlns:a="http://schemas.openxmlformats.org/drawingml/2006/main">
              <a:graphicData uri="http://schemas.openxmlformats.org/drawingml/2006/picture">
                <pic:pic xmlns:pic="http://schemas.openxmlformats.org/drawingml/2006/picture">
                  <pic:nvPicPr>
                    <pic:cNvPr id="330" name="Google Shape;330;p50"/>
                    <pic:cNvPicPr preferRelativeResize="0"/>
                  </pic:nvPicPr>
                  <pic:blipFill>
                    <a:blip r:embed="rId16">
                      <a:alphaModFix/>
                      <a:extLst>
                        <a:ext uri="{28A0092B-C50C-407E-A947-70E740481C1C}">
                          <a14:useLocalDpi xmlns:a14="http://schemas.microsoft.com/office/drawing/2010/main" val="0"/>
                        </a:ext>
                      </a:extLst>
                    </a:blip>
                    <a:stretch>
                      <a:fillRect/>
                    </a:stretch>
                  </pic:blipFill>
                  <pic:spPr>
                    <a:xfrm>
                      <a:off x="0" y="0"/>
                      <a:ext cx="29210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591">
        <w:t xml:space="preserve">An H-Bridge is an arrangement of transistors that allows for the direction of the current in a load to be changed. In the circuit, the transistors are set up so that they function as a switch like in the figure to the left. </w:t>
      </w:r>
      <w:r w:rsidR="002C7860">
        <w:t xml:space="preserve">By changing which transistors are turned on, the </w:t>
      </w:r>
      <w:r w:rsidR="00C668E9">
        <w:t>path the current takes to ground changes. By employing two of these, the current going through the windings can be controlled.</w:t>
      </w:r>
    </w:p>
    <w:p w14:paraId="0861B43C" w14:textId="232FB555" w:rsidR="00C668E9" w:rsidRDefault="00F755AF" w:rsidP="005958A4">
      <w:pPr>
        <w:pStyle w:val="AllText"/>
      </w:pPr>
      <w:r>
        <w:rPr>
          <w:noProof/>
          <w:lang w:eastAsia="en-US"/>
        </w:rPr>
        <w:drawing>
          <wp:anchor distT="0" distB="0" distL="114300" distR="114300" simplePos="0" relativeHeight="251672576" behindDoc="0" locked="0" layoutInCell="1" allowOverlap="1" wp14:anchorId="6BE9B818" wp14:editId="7D15900B">
            <wp:simplePos x="0" y="0"/>
            <wp:positionH relativeFrom="margin">
              <wp:posOffset>3448050</wp:posOffset>
            </wp:positionH>
            <wp:positionV relativeFrom="paragraph">
              <wp:posOffset>905510</wp:posOffset>
            </wp:positionV>
            <wp:extent cx="2486660" cy="18669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pic:spPr>
                </pic:pic>
              </a:graphicData>
            </a:graphic>
            <wp14:sizeRelH relativeFrom="margin">
              <wp14:pctWidth>0</wp14:pctWidth>
            </wp14:sizeRelH>
            <wp14:sizeRelV relativeFrom="margin">
              <wp14:pctHeight>0</wp14:pctHeight>
            </wp14:sizeRelV>
          </wp:anchor>
        </w:drawing>
      </w:r>
      <w:r w:rsidR="00C668E9">
        <w:t>After some research, I found that the L298N motor controller is a common, dual H-Bridge IC with Independent enable pins and current sensing capability that meets the current and voltage requirements.</w:t>
      </w:r>
    </w:p>
    <w:p w14:paraId="43AFCFB0" w14:textId="491AC621" w:rsidR="0057161E" w:rsidRDefault="00BB58ED" w:rsidP="005958A4">
      <w:pPr>
        <w:pStyle w:val="AllText"/>
      </w:pPr>
      <w:r>
        <w:t>By providing a PWM signal to the enable pins, the current going through the motor winding can be controlled with feedback from the current sense pins. In the case of driving two motors, this allow the speed of the motors to be controlled individually. In the case of a bipolar stepper motor, the current going through the windings determines the torque of the stepper motor.</w:t>
      </w:r>
    </w:p>
    <w:p w14:paraId="73C3C6D9" w14:textId="3686E72A" w:rsidR="0057161E" w:rsidRDefault="0057161E" w:rsidP="005958A4">
      <w:pPr>
        <w:pStyle w:val="AllText"/>
      </w:pPr>
      <w:r>
        <w:t xml:space="preserve">The circuit layout for the L298N is </w:t>
      </w:r>
      <w:proofErr w:type="gramStart"/>
      <w:r>
        <w:t>fairly simple</w:t>
      </w:r>
      <w:proofErr w:type="gramEnd"/>
      <w:r>
        <w:t>. For current sensing, a 0.5Ω resistor connects each current sensing pin. The voltage across these resistors is proportional to the current going through the attached load. There are also</w:t>
      </w:r>
      <w:r w:rsidR="00F755AF">
        <w:t xml:space="preserve"> two snubber diodes connecting each </w:t>
      </w:r>
      <w:proofErr w:type="gramStart"/>
      <w:r w:rsidR="00F755AF">
        <w:t>outputs</w:t>
      </w:r>
      <w:proofErr w:type="gramEnd"/>
      <w:r w:rsidR="00F755AF">
        <w:t xml:space="preserve"> to the motor </w:t>
      </w:r>
      <w:r w:rsidR="00F755AF">
        <w:lastRenderedPageBreak/>
        <w:t xml:space="preserve">supply voltage and circuit ground to safely protect the outputs from back emf produced by the motors. </w:t>
      </w:r>
      <w:r w:rsidR="00DC5E5D">
        <w:pict w14:anchorId="60206BCD">
          <v:shape id="_x0000_i1026" type="#_x0000_t75" style="width:469.5pt;height:294.9pt">
            <v:imagedata r:id="rId18" o:title="L298N Circuit" croptop="4893f" cropbottom="2372f"/>
          </v:shape>
        </w:pict>
      </w:r>
    </w:p>
    <w:p w14:paraId="7789CD2D" w14:textId="6949DBB0" w:rsidR="00BB58ED" w:rsidRPr="00024641" w:rsidRDefault="00BB58ED" w:rsidP="005958A4">
      <w:pPr>
        <w:pStyle w:val="AllText"/>
      </w:pPr>
    </w:p>
    <w:p w14:paraId="5D23CE77" w14:textId="01E48551" w:rsidR="000E7184" w:rsidRPr="000E7184" w:rsidRDefault="000E7184" w:rsidP="005958A4">
      <w:pPr>
        <w:pStyle w:val="AllText"/>
      </w:pPr>
    </w:p>
    <w:p w14:paraId="65DFBA8C" w14:textId="086E8B6F" w:rsidR="00D72724" w:rsidRPr="000E7184" w:rsidRDefault="00BB7BF2" w:rsidP="005958A4">
      <w:pPr>
        <w:pStyle w:val="AllText"/>
      </w:pPr>
      <w:commentRangeStart w:id="35"/>
      <w:r w:rsidRPr="00407596">
        <w:rPr>
          <w:rFonts w:hint="eastAsia"/>
        </w:rPr>
        <w:t>Implementation</w:t>
      </w:r>
      <w:commentRangeEnd w:id="35"/>
      <w:r w:rsidR="00D72724">
        <w:rPr>
          <w:rStyle w:val="CommentReference"/>
          <w:b/>
          <w:iCs/>
          <w:kern w:val="0"/>
          <w:lang w:eastAsia="en-US"/>
        </w:rPr>
        <w:commentReference w:id="35"/>
      </w:r>
      <w:r w:rsidRPr="00407596">
        <w:rPr>
          <w:rFonts w:hint="eastAsia"/>
        </w:rPr>
        <w:t xml:space="preserve"> of Task </w:t>
      </w:r>
      <w:bookmarkEnd w:id="33"/>
      <w:r w:rsidR="00AF0F95">
        <w:t>1</w:t>
      </w:r>
      <w:r w:rsidR="0032279F">
        <w:t>:</w:t>
      </w:r>
      <w:r w:rsidR="00F855A7">
        <w:t xml:space="preserve"> </w:t>
      </w:r>
      <w:proofErr w:type="spellStart"/>
      <w:r w:rsidR="00A14456">
        <w:t>Microcontrol</w:t>
      </w:r>
      <w:proofErr w:type="spellEnd"/>
    </w:p>
    <w:p w14:paraId="6D477BAC" w14:textId="47E84DE4" w:rsidR="00C85666" w:rsidRDefault="005958A4" w:rsidP="005958A4">
      <w:pPr>
        <w:pStyle w:val="AllText"/>
        <w:rPr>
          <w:color w:val="000000"/>
          <w:szCs w:val="24"/>
        </w:rPr>
      </w:pPr>
      <w:r>
        <w:rPr>
          <w:noProof/>
          <w:lang w:eastAsia="en-US"/>
        </w:rPr>
        <w:drawing>
          <wp:anchor distT="0" distB="0" distL="114300" distR="114300" simplePos="0" relativeHeight="251661312" behindDoc="0" locked="0" layoutInCell="1" allowOverlap="1" wp14:anchorId="5CA608F2" wp14:editId="57690247">
            <wp:simplePos x="0" y="0"/>
            <wp:positionH relativeFrom="margin">
              <wp:posOffset>3729364</wp:posOffset>
            </wp:positionH>
            <wp:positionV relativeFrom="paragraph">
              <wp:posOffset>69537</wp:posOffset>
            </wp:positionV>
            <wp:extent cx="2067560" cy="1529715"/>
            <wp:effectExtent l="0" t="0" r="8890" b="0"/>
            <wp:wrapSquare wrapText="bothSides"/>
            <wp:docPr id="4" name="Picture 4" descr="https://upload.wikimedia.org/wikipedia/commons/thumb/f/f6/TiemposServo.svg/449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6/TiemposServo.svg/449px-TiemposServo.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756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666">
        <w:rPr>
          <w:color w:val="000000"/>
          <w:szCs w:val="24"/>
        </w:rPr>
        <w:tab/>
        <w:t>One of the most important features of this board is to read and write Pulse Width Modulated (PWM) signals. PWM is a type of modulation encodes information into the width of a pulse that occurs at an application specific frequency. The ratio of on time to off time is referred to as Duty Cycle. By varying the duty cycle of a PWM signal one can perform tasks such as dimming an LED or driving a speaker. In the case of this device, it will be used to control the torque of the motor attached to the motor controller.</w:t>
      </w:r>
    </w:p>
    <w:p w14:paraId="6A6071CA" w14:textId="091A21A4" w:rsidR="00C85666" w:rsidRDefault="00C85666" w:rsidP="005958A4">
      <w:pPr>
        <w:pStyle w:val="AllText"/>
        <w:rPr>
          <w:color w:val="000000"/>
          <w:szCs w:val="24"/>
        </w:rPr>
      </w:pPr>
      <w:r>
        <w:rPr>
          <w:noProof/>
          <w:lang w:eastAsia="en-US"/>
        </w:rPr>
        <mc:AlternateContent>
          <mc:Choice Requires="wps">
            <w:drawing>
              <wp:anchor distT="0" distB="0" distL="114300" distR="114300" simplePos="0" relativeHeight="251681792" behindDoc="0" locked="0" layoutInCell="1" allowOverlap="1" wp14:anchorId="10FA396A" wp14:editId="25672D59">
                <wp:simplePos x="0" y="0"/>
                <wp:positionH relativeFrom="margin">
                  <wp:align>right</wp:align>
                </wp:positionH>
                <wp:positionV relativeFrom="paragraph">
                  <wp:posOffset>16252</wp:posOffset>
                </wp:positionV>
                <wp:extent cx="2067560" cy="635"/>
                <wp:effectExtent l="0" t="0" r="8890" b="6350"/>
                <wp:wrapSquare wrapText="bothSides"/>
                <wp:docPr id="5" name="Text Box 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4490AA8B" w14:textId="77777777" w:rsidR="00855B27" w:rsidRPr="006676D0" w:rsidRDefault="00855B27"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855B27" w:rsidRPr="000C7366" w:rsidRDefault="00855B27" w:rsidP="00C85666">
                            <w:pPr>
                              <w:pStyle w:val="figurecaption"/>
                            </w:pPr>
                            <w:r>
                              <w:t>Servo PWM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A396A" id="_x0000_t202" coordsize="21600,21600" o:spt="202" path="m,l,21600r21600,l21600,xe">
                <v:stroke joinstyle="miter"/>
                <v:path gradientshapeok="t" o:connecttype="rect"/>
              </v:shapetype>
              <v:shape id="Text Box 5" o:spid="_x0000_s1026" type="#_x0000_t202" style="position:absolute;left:0;text-align:left;margin-left:111.6pt;margin-top:1.3pt;width:162.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GgLAIAAF0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" stroked="f">
                <v:textbox style="mso-fit-shape-to-text:t" inset="0,0,0,0">
                  <w:txbxContent>
                    <w:p w14:paraId="4490AA8B" w14:textId="77777777" w:rsidR="00855B27" w:rsidRPr="006676D0" w:rsidRDefault="00855B27"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855B27" w:rsidRPr="000C7366" w:rsidRDefault="00855B27" w:rsidP="00C85666">
                      <w:pPr>
                        <w:pStyle w:val="figurecaption"/>
                      </w:pPr>
                      <w:r>
                        <w:t>Servo PWM control.</w:t>
                      </w:r>
                    </w:p>
                  </w:txbxContent>
                </v:textbox>
                <w10:wrap type="square" anchorx="margin"/>
              </v:shape>
            </w:pict>
          </mc:Fallback>
        </mc:AlternateContent>
      </w:r>
      <w:r>
        <w:rPr>
          <w:color w:val="000000"/>
          <w:szCs w:val="24"/>
        </w:rPr>
        <w:tab/>
        <w:t xml:space="preserve">PWM is not only required for the motor control </w:t>
      </w:r>
      <w:proofErr w:type="gramStart"/>
      <w:r>
        <w:rPr>
          <w:color w:val="000000"/>
          <w:szCs w:val="24"/>
        </w:rPr>
        <w:t>circuit, but</w:t>
      </w:r>
      <w:proofErr w:type="gramEnd"/>
      <w:r>
        <w:rPr>
          <w:color w:val="000000"/>
          <w:szCs w:val="24"/>
        </w:rPr>
        <w:t xml:space="preserve"> is also used as a control method in many electromechanical devices such as servos and linear actuators. These devices are typically found in remote control applications and drones, so PWM channels are often used for control in autonomous flight controllers, like the PixHawk and ArduPilot, as well as handheld RC transmitters. The focus of this project is to integrate primarily with these types of devices.</w:t>
      </w:r>
    </w:p>
    <w:p w14:paraId="46A3853A" w14:textId="14EC4A3A" w:rsidR="00C85666" w:rsidRDefault="00C85666" w:rsidP="005958A4">
      <w:pPr>
        <w:pStyle w:val="AllText"/>
        <w:rPr>
          <w:color w:val="000000"/>
          <w:szCs w:val="24"/>
        </w:rPr>
      </w:pPr>
      <w:r>
        <w:rPr>
          <w:color w:val="000000"/>
          <w:szCs w:val="24"/>
        </w:rPr>
        <w:tab/>
        <w:t xml:space="preserve">We also need the ability to communicate via </w:t>
      </w:r>
      <w:r w:rsidRPr="00C85666">
        <w:rPr>
          <w:color w:val="000000"/>
          <w:szCs w:val="24"/>
        </w:rPr>
        <w:t>I</w:t>
      </w:r>
      <w:r>
        <w:rPr>
          <w:color w:val="000000"/>
          <w:szCs w:val="24"/>
          <w:vertAlign w:val="superscript"/>
        </w:rPr>
        <w:t>2</w:t>
      </w:r>
      <w:r>
        <w:rPr>
          <w:color w:val="000000"/>
          <w:szCs w:val="24"/>
        </w:rPr>
        <w:t>C. I</w:t>
      </w:r>
      <w:r>
        <w:rPr>
          <w:color w:val="000000"/>
          <w:szCs w:val="24"/>
          <w:vertAlign w:val="superscript"/>
        </w:rPr>
        <w:t>2</w:t>
      </w:r>
      <w:r>
        <w:rPr>
          <w:color w:val="000000"/>
          <w:szCs w:val="24"/>
        </w:rPr>
        <w:t xml:space="preserve">C is a short-distance communication standard developed by Philips Semiconductor (now NXP Semiconductors) in 1982. Since then it </w:t>
      </w:r>
      <w:r>
        <w:rPr>
          <w:color w:val="000000"/>
          <w:szCs w:val="24"/>
        </w:rPr>
        <w:lastRenderedPageBreak/>
        <w:t>has become a word standard and can be found devices like display drivers, remote I/O ports, sensing devices, etc. In fact, the initial design for this system called for a 16 channel PWM expander controlled with I</w:t>
      </w:r>
      <w:r>
        <w:rPr>
          <w:color w:val="000000"/>
          <w:szCs w:val="24"/>
          <w:vertAlign w:val="superscript"/>
        </w:rPr>
        <w:t>2</w:t>
      </w:r>
      <w:r>
        <w:rPr>
          <w:color w:val="000000"/>
          <w:szCs w:val="24"/>
        </w:rPr>
        <w:t>C.</w:t>
      </w:r>
    </w:p>
    <w:p w14:paraId="0A3AE069" w14:textId="77777777" w:rsidR="00C85666" w:rsidRDefault="00C85666" w:rsidP="005958A4">
      <w:pPr>
        <w:pStyle w:val="AllText"/>
        <w:rPr>
          <w:color w:val="000000"/>
          <w:szCs w:val="24"/>
        </w:rPr>
      </w:pPr>
      <w:r>
        <w:rPr>
          <w:color w:val="000000"/>
          <w:szCs w:val="24"/>
        </w:rPr>
        <w:tab/>
        <w:t>I</w:t>
      </w:r>
      <w:r>
        <w:rPr>
          <w:color w:val="000000"/>
          <w:szCs w:val="24"/>
          <w:vertAlign w:val="superscript"/>
        </w:rPr>
        <w:t>2</w:t>
      </w:r>
      <w:r>
        <w:rPr>
          <w:color w:val="000000"/>
          <w:szCs w:val="24"/>
        </w:rPr>
        <w:t>C is convenient in that it only two bus lines are required; a serial data line (SDA) and a serial clock line (SCL). According to the I</w:t>
      </w:r>
      <w:r>
        <w:rPr>
          <w:color w:val="000000"/>
          <w:szCs w:val="24"/>
          <w:vertAlign w:val="superscript"/>
        </w:rPr>
        <w:t>2</w:t>
      </w:r>
      <w:r>
        <w:rPr>
          <w:color w:val="000000"/>
          <w:szCs w:val="24"/>
        </w:rPr>
        <w:t xml:space="preserve">C standard, each device on the bus is software addressable using a unique address and simple Master/Slave relationships </w:t>
      </w:r>
      <w:proofErr w:type="gramStart"/>
      <w:r>
        <w:rPr>
          <w:color w:val="000000"/>
          <w:szCs w:val="24"/>
        </w:rPr>
        <w:t>exist between the main device and peripheral devices at all times</w:t>
      </w:r>
      <w:proofErr w:type="gramEnd"/>
      <w:r>
        <w:rPr>
          <w:color w:val="000000"/>
          <w:szCs w:val="24"/>
        </w:rPr>
        <w:t>.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color w:val="000000"/>
          <w:szCs w:val="24"/>
          <w:vertAlign w:val="superscript"/>
        </w:rPr>
        <w:t>2</w:t>
      </w:r>
      <w:r>
        <w:rPr>
          <w:color w:val="000000"/>
          <w:szCs w:val="24"/>
        </w:rPr>
        <w:t>C bus is limited by the capacitance of the bus.</w:t>
      </w:r>
    </w:p>
    <w:p w14:paraId="0FBFC38F" w14:textId="77777777" w:rsidR="00C85666" w:rsidRDefault="00C85666" w:rsidP="005958A4">
      <w:pPr>
        <w:pStyle w:val="AllText"/>
        <w:rPr>
          <w:color w:val="000000"/>
          <w:szCs w:val="24"/>
        </w:rPr>
      </w:pPr>
      <w:r w:rsidRPr="00C95BAD">
        <w:rPr>
          <w:noProof/>
          <w:color w:val="000000"/>
          <w:szCs w:val="24"/>
          <w:lang w:eastAsia="en-US"/>
        </w:rPr>
        <w:drawing>
          <wp:inline distT="0" distB="0" distL="0" distR="0" wp14:anchorId="6CD6BD33" wp14:editId="05253C5A">
            <wp:extent cx="5943600" cy="2139315"/>
            <wp:effectExtent l="0" t="0" r="0" b="0"/>
            <wp:docPr id="1"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20">
                      <a:alphaModFix/>
                    </a:blip>
                    <a:stretch>
                      <a:fillRect/>
                    </a:stretch>
                  </pic:blipFill>
                  <pic:spPr>
                    <a:xfrm>
                      <a:off x="0" y="0"/>
                      <a:ext cx="5943600" cy="2139315"/>
                    </a:xfrm>
                    <a:prstGeom prst="rect">
                      <a:avLst/>
                    </a:prstGeom>
                    <a:noFill/>
                    <a:ln>
                      <a:noFill/>
                    </a:ln>
                  </pic:spPr>
                </pic:pic>
              </a:graphicData>
            </a:graphic>
          </wp:inline>
        </w:drawing>
      </w:r>
    </w:p>
    <w:p w14:paraId="4ABE0D41" w14:textId="77777777" w:rsidR="00C85666" w:rsidRPr="00C95BAD" w:rsidRDefault="00C85666" w:rsidP="005958A4">
      <w:pPr>
        <w:pStyle w:val="AllText"/>
        <w:rPr>
          <w:b/>
          <w:noProof/>
          <w:vanish/>
          <w:color w:val="333333"/>
          <w:sz w:val="20"/>
          <w:lang w:eastAsia="en-US"/>
        </w:rPr>
      </w:pPr>
    </w:p>
    <w:p w14:paraId="780F5B50" w14:textId="77777777" w:rsidR="00C85666" w:rsidRDefault="00C85666" w:rsidP="005958A4">
      <w:pPr>
        <w:pStyle w:val="AllText"/>
      </w:pPr>
      <w:r>
        <w:t>Illustration of typical I</w:t>
      </w:r>
      <w:r>
        <w:rPr>
          <w:vertAlign w:val="superscript"/>
        </w:rPr>
        <w:t>2</w:t>
      </w:r>
      <w:r>
        <w:t>C communication.</w:t>
      </w:r>
      <w:r>
        <w:tab/>
      </w:r>
    </w:p>
    <w:p w14:paraId="002F1110" w14:textId="77777777" w:rsidR="00C85666" w:rsidRDefault="00C85666" w:rsidP="005958A4">
      <w:pPr>
        <w:pStyle w:val="AllText"/>
        <w:rPr>
          <w:color w:val="000000"/>
          <w:szCs w:val="24"/>
        </w:rPr>
      </w:pPr>
      <w:r>
        <w:rPr>
          <w:color w:val="000000"/>
          <w:szCs w:val="24"/>
        </w:rPr>
        <w:tab/>
        <w:t xml:space="preserve"> </w:t>
      </w:r>
      <w:commentRangeStart w:id="36"/>
      <w:r>
        <w:rPr>
          <w:color w:val="000000"/>
          <w:szCs w:val="24"/>
        </w:rPr>
        <w:t>I</w:t>
      </w:r>
      <w:r>
        <w:rPr>
          <w:color w:val="000000"/>
          <w:szCs w:val="24"/>
          <w:vertAlign w:val="superscript"/>
        </w:rPr>
        <w:t>2</w:t>
      </w:r>
      <w:r>
        <w:rPr>
          <w:color w:val="000000"/>
          <w:szCs w:val="24"/>
        </w:rPr>
        <w:t xml:space="preserve">C communication can seem complicated at first, but it is </w:t>
      </w:r>
      <w:proofErr w:type="gramStart"/>
      <w:r>
        <w:rPr>
          <w:color w:val="000000"/>
          <w:szCs w:val="24"/>
        </w:rPr>
        <w:t>fairly straightforward</w:t>
      </w:r>
      <w:proofErr w:type="gramEnd"/>
      <w:r>
        <w:rPr>
          <w:color w:val="000000"/>
          <w:szCs w:val="24"/>
        </w:rPr>
        <w:t>.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28AE562D" w14:textId="77777777" w:rsidR="00C85666" w:rsidRDefault="00C85666" w:rsidP="005958A4">
      <w:pPr>
        <w:pStyle w:val="AllText"/>
        <w:rPr>
          <w:color w:val="000000"/>
          <w:szCs w:val="24"/>
        </w:rPr>
      </w:pPr>
      <w:r>
        <w:rPr>
          <w:color w:val="000000"/>
          <w:szCs w:val="24"/>
        </w:rPr>
        <w:tab/>
        <w:t>The 9</w:t>
      </w:r>
      <w:r w:rsidRPr="004F779F">
        <w:rPr>
          <w:color w:val="000000"/>
          <w:szCs w:val="24"/>
          <w:vertAlign w:val="superscript"/>
        </w:rPr>
        <w:t>th</w:t>
      </w:r>
      <w:r>
        <w:rPr>
          <w:color w:val="000000"/>
          <w:szCs w:val="24"/>
        </w:rP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432CBB24" w14:textId="77777777" w:rsidR="00C85666" w:rsidRDefault="00C85666" w:rsidP="005958A4">
      <w:pPr>
        <w:pStyle w:val="AllText"/>
        <w:rPr>
          <w:color w:val="000000"/>
          <w:szCs w:val="24"/>
        </w:rPr>
      </w:pPr>
      <w:r>
        <w:rPr>
          <w:color w:val="000000"/>
          <w:szCs w:val="24"/>
        </w:rPr>
        <w:tab/>
        <w:t>After the address frame is sent, the master device begins generating clock pulses at regular intervals. Depending on the R/W bit, either the master or slave device will start sending data 8 bits at a time with an ACK bit in between each.</w:t>
      </w:r>
    </w:p>
    <w:p w14:paraId="26141E2F" w14:textId="77777777" w:rsidR="00C85666" w:rsidRPr="00C95BAD" w:rsidRDefault="00C85666" w:rsidP="005958A4">
      <w:pPr>
        <w:pStyle w:val="AllText"/>
        <w:rPr>
          <w:color w:val="000000"/>
          <w:szCs w:val="24"/>
        </w:rPr>
      </w:pPr>
      <w:r>
        <w:rPr>
          <w:color w:val="000000"/>
          <w:szCs w:val="24"/>
        </w:rP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6"/>
      <w:r>
        <w:rPr>
          <w:rStyle w:val="CommentReference"/>
          <w:kern w:val="0"/>
          <w:lang w:eastAsia="en-US"/>
        </w:rPr>
        <w:commentReference w:id="36"/>
      </w:r>
    </w:p>
    <w:p w14:paraId="606A008B" w14:textId="7485A8A4" w:rsidR="005C2080" w:rsidRPr="00C95BAD" w:rsidRDefault="005C2080" w:rsidP="005958A4">
      <w:pPr>
        <w:pStyle w:val="AllText"/>
        <w:rPr>
          <w:color w:val="000000"/>
          <w:szCs w:val="24"/>
        </w:rPr>
      </w:pPr>
    </w:p>
    <w:p w14:paraId="51CDC9C5" w14:textId="69106E7F" w:rsidR="00167C5A" w:rsidRDefault="00167C5A" w:rsidP="005958A4">
      <w:pPr>
        <w:pStyle w:val="AllText"/>
        <w:rPr>
          <w:color w:val="000000"/>
          <w:szCs w:val="24"/>
        </w:rPr>
      </w:pPr>
      <w:r>
        <w:rPr>
          <w:color w:val="000000"/>
          <w:szCs w:val="24"/>
        </w:rPr>
        <w:tab/>
        <w:t xml:space="preserve">After extensive research, the ATmega328PB microcontroller from the AVR series of microcontrollers developed by Atmel was selected for this application. The more ubiquitous ATmega328P is the microcontroller is found in the extremely common Arduino Uno microcontroller board. The PB variant of the ATmega328 is a newer version of the one found in </w:t>
      </w:r>
      <w:r>
        <w:rPr>
          <w:color w:val="000000"/>
          <w:szCs w:val="24"/>
        </w:rPr>
        <w:lastRenderedPageBreak/>
        <w:t>the Arduino Uno with some marked improvements. It has two 2-Wire interfaces (compatible with Phillips I</w:t>
      </w:r>
      <w:r>
        <w:rPr>
          <w:color w:val="000000"/>
          <w:szCs w:val="24"/>
          <w:vertAlign w:val="superscript"/>
        </w:rPr>
        <w:t>2</w:t>
      </w:r>
      <w:r>
        <w:rPr>
          <w:color w:val="000000"/>
          <w:szCs w:val="24"/>
        </w:rPr>
        <w:t>C), 2 Serial UART’s, 2 SPI interfaces, a 10-bit ADC, and 10 PWM channels. This is a marked improvement on the Atmega328P.</w:t>
      </w:r>
      <w:r w:rsidR="00EB1654">
        <w:rPr>
          <w:color w:val="000000"/>
          <w:szCs w:val="24"/>
        </w:rPr>
        <w:t xml:space="preserve"> </w:t>
      </w:r>
    </w:p>
    <w:p w14:paraId="1621CA18" w14:textId="63218131" w:rsidR="00360E27" w:rsidRDefault="0099633F" w:rsidP="005958A4">
      <w:pPr>
        <w:pStyle w:val="AllText"/>
        <w:rPr>
          <w:color w:val="000000"/>
          <w:szCs w:val="24"/>
        </w:rPr>
      </w:pPr>
      <w:r>
        <w:rPr>
          <w:noProof/>
        </w:rPr>
        <w:pict w14:anchorId="19DB2C87">
          <v:shape id="_x0000_s1029" type="#_x0000_t75" style="position:absolute;left:0;text-align:left;margin-left:0;margin-top:.45pt;width:468pt;height:291pt;z-index:251674624;mso-position-horizontal-relative:text;mso-position-vertical-relative:text;mso-width-relative:page;mso-height-relative:page">
            <v:imagedata r:id="rId21" o:title="ATmega328PBCircuit"/>
            <w10:wrap type="square"/>
          </v:shape>
        </w:pict>
      </w:r>
      <w:r w:rsidR="00167C5A">
        <w:rPr>
          <w:color w:val="000000"/>
          <w:szCs w:val="24"/>
        </w:rPr>
        <w:tab/>
      </w:r>
      <w:r w:rsidR="00EB1654">
        <w:rPr>
          <w:color w:val="000000"/>
          <w:szCs w:val="24"/>
        </w:rPr>
        <w:t xml:space="preserve">The first major task </w:t>
      </w:r>
      <w:r w:rsidR="00167C5A">
        <w:rPr>
          <w:color w:val="000000"/>
          <w:szCs w:val="24"/>
        </w:rPr>
        <w:t xml:space="preserve">of </w:t>
      </w:r>
      <w:r w:rsidR="00EB1654">
        <w:rPr>
          <w:color w:val="000000"/>
          <w:szCs w:val="24"/>
        </w:rPr>
        <w:t xml:space="preserve">the microcontroller </w:t>
      </w:r>
      <w:r w:rsidR="00167C5A">
        <w:rPr>
          <w:color w:val="000000"/>
          <w:szCs w:val="24"/>
        </w:rPr>
        <w:t>circuit layout</w:t>
      </w:r>
      <w:r w:rsidR="00EB1654">
        <w:rPr>
          <w:color w:val="000000"/>
          <w:szCs w:val="24"/>
        </w:rPr>
        <w:t xml:space="preserve"> was to decide which pins would control the L298N motor controller. 6 pins are required to properly drive it. </w:t>
      </w:r>
      <w:r w:rsidR="00360E27">
        <w:rPr>
          <w:color w:val="000000"/>
          <w:szCs w:val="24"/>
        </w:rPr>
        <w:t>Four</w:t>
      </w:r>
      <w:r w:rsidR="00EB1654">
        <w:rPr>
          <w:color w:val="000000"/>
          <w:szCs w:val="24"/>
        </w:rPr>
        <w:t xml:space="preserve"> general I/O pins are needed for the </w:t>
      </w:r>
      <w:r w:rsidR="005C2080">
        <w:rPr>
          <w:color w:val="000000"/>
          <w:szCs w:val="24"/>
        </w:rPr>
        <w:t>L298N INPUT</w:t>
      </w:r>
      <w:r w:rsidR="00EB1654">
        <w:rPr>
          <w:color w:val="000000"/>
          <w:szCs w:val="24"/>
        </w:rPr>
        <w:t xml:space="preserve"> pins.</w:t>
      </w:r>
      <w:r w:rsidR="00360E27">
        <w:rPr>
          <w:color w:val="000000"/>
          <w:szCs w:val="24"/>
        </w:rPr>
        <w:t xml:space="preserve"> Two ADC pins are needed for the SENSE pins in order to take advantage of the L298N’s current sensing capabilities.</w:t>
      </w:r>
    </w:p>
    <w:p w14:paraId="226F65C6" w14:textId="21BAE210" w:rsidR="00360E27" w:rsidRDefault="00360E27" w:rsidP="005958A4">
      <w:pPr>
        <w:pStyle w:val="AllText"/>
        <w:rPr>
          <w:color w:val="000000"/>
          <w:szCs w:val="24"/>
        </w:rPr>
      </w:pPr>
      <w:r>
        <w:rPr>
          <w:color w:val="000000"/>
          <w:szCs w:val="24"/>
        </w:rPr>
        <w:tab/>
        <w:t>The ENABLE pins on the L298N can be driven with either o</w:t>
      </w:r>
      <w:r w:rsidR="005C2080">
        <w:rPr>
          <w:color w:val="000000"/>
          <w:szCs w:val="24"/>
        </w:rPr>
        <w:t xml:space="preserve">ne or two PWM pins depending on the application. </w:t>
      </w:r>
      <w:r>
        <w:rPr>
          <w:color w:val="000000"/>
          <w:szCs w:val="24"/>
        </w:rPr>
        <w:t>When driving a bipolar stepper motor, only one</w:t>
      </w:r>
      <w:r w:rsidR="005C2080">
        <w:rPr>
          <w:color w:val="000000"/>
          <w:szCs w:val="24"/>
        </w:rPr>
        <w:t xml:space="preserve"> PWM </w:t>
      </w:r>
      <w:r>
        <w:rPr>
          <w:color w:val="000000"/>
          <w:szCs w:val="24"/>
        </w:rPr>
        <w:t>is needed if i</w:t>
      </w:r>
      <w:r w:rsidR="005C2080">
        <w:rPr>
          <w:color w:val="000000"/>
          <w:szCs w:val="24"/>
        </w:rPr>
        <w:t>mplementing full or half stepping</w:t>
      </w:r>
      <w:r>
        <w:rPr>
          <w:color w:val="000000"/>
          <w:szCs w:val="24"/>
        </w:rPr>
        <w:t xml:space="preserve">. Two PWM’s are needed if implementing </w:t>
      </w:r>
      <w:proofErr w:type="spellStart"/>
      <w:r>
        <w:rPr>
          <w:color w:val="000000"/>
          <w:szCs w:val="24"/>
        </w:rPr>
        <w:t>microstepping</w:t>
      </w:r>
      <w:proofErr w:type="spellEnd"/>
      <w:r>
        <w:rPr>
          <w:color w:val="000000"/>
          <w:szCs w:val="24"/>
        </w:rPr>
        <w:t>.</w:t>
      </w:r>
      <w:r w:rsidR="00840542">
        <w:rPr>
          <w:color w:val="000000"/>
          <w:szCs w:val="24"/>
        </w:rPr>
        <w:t xml:space="preserve"> When driving two standard DC motors, the separate ENABLE pins can be driven with the same PWM if they need to be run at the same speed. Otherwise, both are needed.</w:t>
      </w:r>
    </w:p>
    <w:p w14:paraId="68AFF2F0" w14:textId="5A5121CF" w:rsidR="00EB1654" w:rsidRDefault="00360E27" w:rsidP="005958A4">
      <w:pPr>
        <w:pStyle w:val="AllText"/>
        <w:rPr>
          <w:color w:val="000000"/>
          <w:szCs w:val="24"/>
        </w:rPr>
      </w:pPr>
      <w:r>
        <w:rPr>
          <w:color w:val="000000"/>
          <w:szCs w:val="24"/>
        </w:rPr>
        <w:tab/>
        <w:t>I</w:t>
      </w:r>
      <w:r w:rsidR="00840542">
        <w:rPr>
          <w:color w:val="000000"/>
          <w:szCs w:val="24"/>
        </w:rPr>
        <w:t>n order to take</w:t>
      </w:r>
      <w:r>
        <w:rPr>
          <w:color w:val="000000"/>
          <w:szCs w:val="24"/>
        </w:rPr>
        <w:t xml:space="preserve"> advantage of this flexibility, I added multiple 0</w:t>
      </w:r>
      <w:r w:rsidR="00840542">
        <w:rPr>
          <w:color w:val="000000"/>
          <w:szCs w:val="24"/>
        </w:rPr>
        <w:t xml:space="preserve"> </w:t>
      </w:r>
      <w:r>
        <w:rPr>
          <w:color w:val="000000"/>
          <w:szCs w:val="24"/>
        </w:rPr>
        <w:t>Ω resistors</w:t>
      </w:r>
      <w:r w:rsidR="00840542">
        <w:rPr>
          <w:color w:val="000000"/>
          <w:szCs w:val="24"/>
        </w:rPr>
        <w:t xml:space="preserve"> in a configuration that allows the second PWM pin to be connected to an external pin or to an ENABLE pin on the L298N.</w:t>
      </w:r>
    </w:p>
    <w:p w14:paraId="758AF0A4" w14:textId="7F217413" w:rsidR="00840542" w:rsidRDefault="00840542" w:rsidP="005958A4">
      <w:pPr>
        <w:pStyle w:val="AllText"/>
        <w:rPr>
          <w:color w:val="000000"/>
          <w:szCs w:val="24"/>
        </w:rPr>
      </w:pPr>
      <w:r>
        <w:rPr>
          <w:color w:val="000000"/>
          <w:szCs w:val="24"/>
        </w:rPr>
        <w:tab/>
        <w:t xml:space="preserve">According to the AVR® Microcontroller Hardware Design Considerations application note, the </w:t>
      </w:r>
      <w:r w:rsidR="00167C5A">
        <w:rPr>
          <w:color w:val="000000"/>
          <w:szCs w:val="24"/>
        </w:rPr>
        <w:t>SPI lines (</w:t>
      </w:r>
      <w:r>
        <w:rPr>
          <w:color w:val="000000"/>
          <w:szCs w:val="24"/>
        </w:rPr>
        <w:t>SCK, MISO, and MOSI pins</w:t>
      </w:r>
      <w:r w:rsidR="00167C5A">
        <w:rPr>
          <w:color w:val="000000"/>
          <w:szCs w:val="24"/>
        </w:rPr>
        <w:t>)</w:t>
      </w:r>
      <w:r>
        <w:rPr>
          <w:color w:val="000000"/>
          <w:szCs w:val="24"/>
        </w:rPr>
        <w:t xml:space="preserve"> should have series resistors in place to prevent devices </w:t>
      </w:r>
      <w:r w:rsidR="00167C5A">
        <w:rPr>
          <w:color w:val="000000"/>
          <w:szCs w:val="24"/>
        </w:rPr>
        <w:t>connected to</w:t>
      </w:r>
      <w:r>
        <w:rPr>
          <w:color w:val="000000"/>
          <w:szCs w:val="24"/>
        </w:rPr>
        <w:t xml:space="preserve"> those pins from driving the lines and damaging the programmer</w:t>
      </w:r>
      <w:r w:rsidR="00167C5A">
        <w:rPr>
          <w:color w:val="000000"/>
          <w:szCs w:val="24"/>
        </w:rPr>
        <w:t>/debugger. To make these resistors unnecessary, they are being used to control the L298N input pins</w:t>
      </w:r>
      <w:r w:rsidR="00201B79">
        <w:rPr>
          <w:color w:val="000000"/>
          <w:szCs w:val="24"/>
        </w:rPr>
        <w:t>. AVR® microcontroller do not drive these lines when in programming mode and the input pins of the L298N do not supply any current, so there is no concern of damage to the programmer/debugger.</w:t>
      </w:r>
    </w:p>
    <w:p w14:paraId="15EDD1B9" w14:textId="10CB3CAB" w:rsidR="00201B79" w:rsidRDefault="00915FFF" w:rsidP="005958A4">
      <w:pPr>
        <w:pStyle w:val="AllText"/>
        <w:rPr>
          <w:color w:val="000000"/>
          <w:szCs w:val="24"/>
        </w:rPr>
      </w:pPr>
      <w:r>
        <w:rPr>
          <w:noProof/>
          <w:lang w:eastAsia="en-US"/>
        </w:rPr>
        <mc:AlternateContent>
          <mc:Choice Requires="wps">
            <w:drawing>
              <wp:anchor distT="0" distB="0" distL="114300" distR="114300" simplePos="0" relativeHeight="251667456" behindDoc="0" locked="0" layoutInCell="1" allowOverlap="1" wp14:anchorId="5FE32E48" wp14:editId="15C8ABC2">
                <wp:simplePos x="0" y="0"/>
                <wp:positionH relativeFrom="margin">
                  <wp:align>left</wp:align>
                </wp:positionH>
                <wp:positionV relativeFrom="paragraph">
                  <wp:posOffset>528886</wp:posOffset>
                </wp:positionV>
                <wp:extent cx="1334770" cy="2222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34770" cy="222250"/>
                        </a:xfrm>
                        <a:prstGeom prst="rect">
                          <a:avLst/>
                        </a:prstGeom>
                        <a:solidFill>
                          <a:prstClr val="white"/>
                        </a:solidFill>
                        <a:ln>
                          <a:noFill/>
                        </a:ln>
                      </wps:spPr>
                      <wps:txbx>
                        <w:txbxContent>
                          <w:p w14:paraId="33EFC7A8" w14:textId="2F56153B" w:rsidR="00855B27" w:rsidRPr="00915FFF" w:rsidRDefault="00855B27" w:rsidP="00C668E9">
                            <w:pPr>
                              <w:pStyle w:val="figurecaption"/>
                            </w:pPr>
                            <w:r w:rsidRPr="00915FFF">
                              <w:t xml:space="preserve"> </w:t>
                            </w:r>
                            <w:r>
                              <w:t>Rp(max)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2E48" id="Text Box 9" o:spid="_x0000_s1027" type="#_x0000_t202" style="position:absolute;left:0;text-align:left;margin-left:0;margin-top:41.65pt;width:105.1pt;height:17.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" stroked="f">
                <v:textbox style="mso-fit-shape-to-text:t" inset="0,0,0,0">
                  <w:txbxContent>
                    <w:p w14:paraId="33EFC7A8" w14:textId="2F56153B" w:rsidR="00855B27" w:rsidRPr="00915FFF" w:rsidRDefault="00855B27" w:rsidP="00C668E9">
                      <w:pPr>
                        <w:pStyle w:val="figurecaption"/>
                      </w:pPr>
                      <w:r w:rsidRPr="00915FFF">
                        <w:t xml:space="preserve"> </w:t>
                      </w:r>
                      <w:r>
                        <w:t>Rp(max)</w:t>
                      </w:r>
                    </w:p>
                  </w:txbxContent>
                </v:textbox>
                <w10:wrap type="square" anchorx="margin"/>
              </v:shape>
            </w:pict>
          </mc:Fallback>
        </mc:AlternateContent>
      </w:r>
      <w:r>
        <w:rPr>
          <w:noProof/>
          <w:color w:val="000000"/>
          <w:szCs w:val="24"/>
          <w:lang w:eastAsia="en-US"/>
        </w:rPr>
        <w:drawing>
          <wp:anchor distT="0" distB="0" distL="114300" distR="114300" simplePos="0" relativeHeight="251664384" behindDoc="0" locked="0" layoutInCell="1" allowOverlap="1" wp14:anchorId="68B34545" wp14:editId="3D43A094">
            <wp:simplePos x="0" y="0"/>
            <wp:positionH relativeFrom="margin">
              <wp:align>left</wp:align>
            </wp:positionH>
            <wp:positionV relativeFrom="paragraph">
              <wp:posOffset>59004</wp:posOffset>
            </wp:positionV>
            <wp:extent cx="1334770" cy="461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4770" cy="461010"/>
                    </a:xfrm>
                    <a:prstGeom prst="rect">
                      <a:avLst/>
                    </a:prstGeom>
                    <a:noFill/>
                    <a:ln>
                      <a:noFill/>
                    </a:ln>
                  </pic:spPr>
                </pic:pic>
              </a:graphicData>
            </a:graphic>
          </wp:anchor>
        </w:drawing>
      </w:r>
      <w:r w:rsidR="00201B79">
        <w:rPr>
          <w:color w:val="000000"/>
          <w:szCs w:val="24"/>
        </w:rPr>
        <w:tab/>
        <w:t>According to the I</w:t>
      </w:r>
      <w:r w:rsidR="00201B79">
        <w:rPr>
          <w:color w:val="000000"/>
          <w:szCs w:val="24"/>
          <w:vertAlign w:val="superscript"/>
        </w:rPr>
        <w:t>2</w:t>
      </w:r>
      <w:r w:rsidR="00201B79">
        <w:rPr>
          <w:color w:val="000000"/>
          <w:szCs w:val="24"/>
        </w:rPr>
        <w:t xml:space="preserve">C standard, </w:t>
      </w:r>
      <w:r w:rsidR="000E7184">
        <w:rPr>
          <w:color w:val="000000"/>
          <w:szCs w:val="24"/>
        </w:rPr>
        <w:t xml:space="preserve">there should be a pull-up resistor on the SDA and SCL lines. The </w:t>
      </w:r>
      <w:r w:rsidR="00221D73">
        <w:rPr>
          <w:color w:val="000000"/>
          <w:szCs w:val="24"/>
        </w:rPr>
        <w:t>maximum value of these resistors is dependent on rise time (t</w:t>
      </w:r>
      <w:r w:rsidR="00221D73">
        <w:rPr>
          <w:color w:val="000000"/>
          <w:szCs w:val="24"/>
          <w:vertAlign w:val="subscript"/>
        </w:rPr>
        <w:t>r</w:t>
      </w:r>
      <w:r w:rsidR="00221D73">
        <w:rPr>
          <w:color w:val="000000"/>
          <w:szCs w:val="24"/>
        </w:rPr>
        <w:t>) and line capacitance (C</w:t>
      </w:r>
      <w:r w:rsidR="00221D73">
        <w:rPr>
          <w:color w:val="000000"/>
          <w:szCs w:val="24"/>
          <w:vertAlign w:val="subscript"/>
        </w:rPr>
        <w:t>b</w:t>
      </w:r>
      <w:r w:rsidR="00221D73">
        <w:rPr>
          <w:color w:val="000000"/>
          <w:szCs w:val="24"/>
        </w:rPr>
        <w:t xml:space="preserve">). The minimum value </w:t>
      </w:r>
      <w:r w:rsidR="00221D73">
        <w:rPr>
          <w:color w:val="000000"/>
          <w:szCs w:val="24"/>
        </w:rPr>
        <w:lastRenderedPageBreak/>
        <w:t>of these resistors is dependent on the supply voltage (V</w:t>
      </w:r>
      <w:r w:rsidR="00221D73">
        <w:rPr>
          <w:color w:val="000000"/>
          <w:szCs w:val="24"/>
          <w:vertAlign w:val="subscript"/>
        </w:rPr>
        <w:t>DD</w:t>
      </w:r>
      <w:r w:rsidR="00221D73">
        <w:rPr>
          <w:color w:val="000000"/>
          <w:szCs w:val="24"/>
        </w:rPr>
        <w:t>) and the sink current (I</w:t>
      </w:r>
      <w:r w:rsidR="00221D73">
        <w:rPr>
          <w:color w:val="000000"/>
          <w:szCs w:val="24"/>
          <w:vertAlign w:val="subscript"/>
        </w:rPr>
        <w:t>OL</w:t>
      </w:r>
      <w:r w:rsidR="00221D73">
        <w:rPr>
          <w:color w:val="000000"/>
          <w:szCs w:val="24"/>
        </w:rPr>
        <w:t>)</w:t>
      </w:r>
      <w:r w:rsidR="00FB4315">
        <w:rPr>
          <w:color w:val="000000"/>
          <w:szCs w:val="24"/>
        </w:rPr>
        <w:t>.</w:t>
      </w:r>
    </w:p>
    <w:p w14:paraId="567E053C" w14:textId="373A7210" w:rsidR="00F2273A" w:rsidRDefault="00915FFF" w:rsidP="009D5CD5">
      <w:pPr>
        <w:pStyle w:val="AllText"/>
        <w:rPr>
          <w:color w:val="000000"/>
          <w:szCs w:val="24"/>
        </w:rPr>
      </w:pPr>
      <w:r>
        <w:rPr>
          <w:noProof/>
          <w:lang w:eastAsia="en-US"/>
        </w:rPr>
        <mc:AlternateContent>
          <mc:Choice Requires="wps">
            <w:drawing>
              <wp:anchor distT="0" distB="0" distL="114300" distR="114300" simplePos="0" relativeHeight="251669504" behindDoc="0" locked="0" layoutInCell="1" allowOverlap="1" wp14:anchorId="66114BA9" wp14:editId="0E70B592">
                <wp:simplePos x="0" y="0"/>
                <wp:positionH relativeFrom="margin">
                  <wp:align>left</wp:align>
                </wp:positionH>
                <wp:positionV relativeFrom="paragraph">
                  <wp:posOffset>471805</wp:posOffset>
                </wp:positionV>
                <wp:extent cx="1325880" cy="635"/>
                <wp:effectExtent l="0" t="0" r="7620" b="0"/>
                <wp:wrapSquare wrapText="bothSides"/>
                <wp:docPr id="10" name="Text Box 10"/>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1CD027AE" w14:textId="5E0EE682" w:rsidR="00855B27" w:rsidRPr="00C668E9" w:rsidRDefault="00855B27" w:rsidP="00C668E9">
                            <w:pPr>
                              <w:pStyle w:val="figurecaption"/>
                            </w:pPr>
                            <w:r w:rsidRPr="00C668E9">
                              <w:t>Rp(min)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14BA9" id="Text Box 10" o:spid="_x0000_s1028" type="#_x0000_t202" style="position:absolute;left:0;text-align:left;margin-left:0;margin-top:37.15pt;width:104.4pt;height:.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" stroked="f">
                <v:textbox style="mso-fit-shape-to-text:t" inset="0,0,0,0">
                  <w:txbxContent>
                    <w:p w14:paraId="1CD027AE" w14:textId="5E0EE682" w:rsidR="00855B27" w:rsidRPr="00C668E9" w:rsidRDefault="00855B27" w:rsidP="00C668E9">
                      <w:pPr>
                        <w:pStyle w:val="figurecaption"/>
                      </w:pPr>
                      <w:r w:rsidRPr="00C668E9">
                        <w:t>Rp(min)</w:t>
                      </w:r>
                    </w:p>
                  </w:txbxContent>
                </v:textbox>
                <w10:wrap type="square" anchorx="margin"/>
              </v:shape>
            </w:pict>
          </mc:Fallback>
        </mc:AlternateContent>
      </w:r>
      <w:r>
        <w:rPr>
          <w:noProof/>
          <w:color w:val="000000"/>
          <w:szCs w:val="24"/>
          <w:lang w:eastAsia="en-US"/>
        </w:rPr>
        <w:drawing>
          <wp:anchor distT="0" distB="0" distL="114300" distR="114300" simplePos="0" relativeHeight="251665408" behindDoc="0" locked="0" layoutInCell="1" allowOverlap="1" wp14:anchorId="22CDE6C8" wp14:editId="5EEC4FC0">
            <wp:simplePos x="0" y="0"/>
            <wp:positionH relativeFrom="margin">
              <wp:align>left</wp:align>
            </wp:positionH>
            <wp:positionV relativeFrom="paragraph">
              <wp:posOffset>12031</wp:posOffset>
            </wp:positionV>
            <wp:extent cx="1334770" cy="403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0983" cy="405740"/>
                    </a:xfrm>
                    <a:prstGeom prst="rect">
                      <a:avLst/>
                    </a:prstGeom>
                    <a:noFill/>
                    <a:ln>
                      <a:noFill/>
                    </a:ln>
                  </pic:spPr>
                </pic:pic>
              </a:graphicData>
            </a:graphic>
            <wp14:sizeRelH relativeFrom="margin">
              <wp14:pctWidth>0</wp14:pctWidth>
            </wp14:sizeRelH>
          </wp:anchor>
        </w:drawing>
      </w:r>
      <w:r w:rsidR="00FB4315">
        <w:rPr>
          <w:color w:val="000000"/>
          <w:szCs w:val="24"/>
        </w:rPr>
        <w:tab/>
        <w:t xml:space="preserve">After estimating the </w:t>
      </w:r>
      <w:r>
        <w:rPr>
          <w:color w:val="000000"/>
          <w:szCs w:val="24"/>
        </w:rPr>
        <w:t>maximum bus capacitance to be around 100μF,</w:t>
      </w:r>
      <w:r w:rsidR="00FB4315">
        <w:rPr>
          <w:color w:val="000000"/>
          <w:szCs w:val="24"/>
        </w:rPr>
        <w:t xml:space="preserve"> and assuming a 3mA sink current for standard I</w:t>
      </w:r>
      <w:r w:rsidR="00FB4315">
        <w:rPr>
          <w:color w:val="000000"/>
          <w:szCs w:val="24"/>
          <w:vertAlign w:val="superscript"/>
        </w:rPr>
        <w:t>2</w:t>
      </w:r>
      <w:r w:rsidR="00FB4315">
        <w:rPr>
          <w:color w:val="000000"/>
          <w:szCs w:val="24"/>
        </w:rPr>
        <w:t xml:space="preserve">C operation, the </w:t>
      </w:r>
      <w:r>
        <w:rPr>
          <w:color w:val="000000"/>
          <w:szCs w:val="24"/>
        </w:rPr>
        <w:t>minimum and maximum</w:t>
      </w:r>
      <w:r w:rsidR="00FB4315">
        <w:rPr>
          <w:color w:val="000000"/>
          <w:szCs w:val="24"/>
        </w:rPr>
        <w:t xml:space="preserve"> values </w:t>
      </w:r>
      <w:r>
        <w:rPr>
          <w:color w:val="000000"/>
          <w:szCs w:val="24"/>
        </w:rPr>
        <w:t>of the</w:t>
      </w:r>
      <w:r w:rsidR="00FB4315">
        <w:rPr>
          <w:color w:val="000000"/>
          <w:szCs w:val="24"/>
        </w:rPr>
        <w:t xml:space="preserve"> pullup resistors are 1.6kΩ to 40kΩ. I selected a value of 10kΩ</w:t>
      </w:r>
      <w:r>
        <w:rPr>
          <w:color w:val="000000"/>
          <w:szCs w:val="24"/>
        </w:rPr>
        <w:t>. This is a resistor value common to other parts of the system, which will make ordering parts easier.</w:t>
      </w:r>
    </w:p>
    <w:p w14:paraId="0FA32AE8" w14:textId="03D5D0CD" w:rsidR="0024401A" w:rsidRPr="00FB4315" w:rsidRDefault="00915FFF" w:rsidP="005958A4">
      <w:pPr>
        <w:pStyle w:val="AllText"/>
        <w:rPr>
          <w:color w:val="000000"/>
          <w:szCs w:val="24"/>
        </w:rPr>
      </w:pPr>
      <w:r>
        <w:rPr>
          <w:color w:val="000000"/>
          <w:szCs w:val="24"/>
        </w:rPr>
        <w:tab/>
      </w:r>
      <w:r w:rsidR="00F80892">
        <w:rPr>
          <w:color w:val="000000"/>
          <w:szCs w:val="24"/>
        </w:rPr>
        <w:t xml:space="preserve">The </w:t>
      </w:r>
      <w:r w:rsidR="00501DFB">
        <w:rPr>
          <w:color w:val="000000"/>
          <w:szCs w:val="24"/>
        </w:rPr>
        <w:t>RESET</w:t>
      </w:r>
      <w:r w:rsidR="00F80892">
        <w:rPr>
          <w:color w:val="000000"/>
          <w:szCs w:val="24"/>
        </w:rPr>
        <w:t xml:space="preserve"> pin </w:t>
      </w:r>
      <w:r w:rsidR="00501DFB">
        <w:rPr>
          <w:color w:val="000000"/>
          <w:szCs w:val="24"/>
        </w:rPr>
        <w:t>requires a pullup resistor to keep the device from accidentally resetting and to debounce the external reset button. Since</w:t>
      </w:r>
      <w:r w:rsidR="00F80892">
        <w:rPr>
          <w:color w:val="000000"/>
          <w:szCs w:val="24"/>
        </w:rPr>
        <w:t xml:space="preserve"> </w:t>
      </w:r>
      <w:r w:rsidR="00501DFB">
        <w:rPr>
          <w:color w:val="000000"/>
          <w:szCs w:val="24"/>
        </w:rPr>
        <w:t>the RESET pin is a</w:t>
      </w:r>
      <w:r w:rsidR="00F80892">
        <w:rPr>
          <w:color w:val="000000"/>
          <w:szCs w:val="24"/>
        </w:rPr>
        <w:t xml:space="preserve">lso used in programming and debugging. </w:t>
      </w:r>
      <w:r w:rsidR="00501DFB">
        <w:rPr>
          <w:color w:val="000000"/>
          <w:szCs w:val="24"/>
        </w:rPr>
        <w:t>A</w:t>
      </w:r>
      <w:r w:rsidR="00F80892">
        <w:rPr>
          <w:color w:val="000000"/>
          <w:szCs w:val="24"/>
        </w:rPr>
        <w:t xml:space="preserve"> pullup resistor is required on the reset pin to keep it from accidentally going low and resetting the device,</w:t>
      </w:r>
      <w:r w:rsidR="00501DFB">
        <w:rPr>
          <w:color w:val="000000"/>
          <w:szCs w:val="24"/>
        </w:rPr>
        <w:t xml:space="preserve"> a</w:t>
      </w:r>
      <w:r w:rsidR="00F80892">
        <w:rPr>
          <w:color w:val="000000"/>
          <w:szCs w:val="24"/>
        </w:rPr>
        <w:t xml:space="preserve"> value of at least 10kΩ is necessary for</w:t>
      </w:r>
      <w:r w:rsidR="00D37795">
        <w:rPr>
          <w:color w:val="000000"/>
          <w:szCs w:val="24"/>
        </w:rPr>
        <w:t xml:space="preserve"> reliable</w:t>
      </w:r>
      <w:r w:rsidR="00501DFB">
        <w:rPr>
          <w:color w:val="000000"/>
          <w:szCs w:val="24"/>
        </w:rPr>
        <w:t xml:space="preserve"> programming and debugging.</w:t>
      </w:r>
      <w:r w:rsidR="0024401A">
        <w:rPr>
          <w:color w:val="000000"/>
          <w:szCs w:val="24"/>
        </w:rPr>
        <w:t xml:space="preserve"> </w:t>
      </w:r>
    </w:p>
    <w:p w14:paraId="6EB3F4AD" w14:textId="7AC05C99" w:rsidR="00840542" w:rsidRDefault="00840542" w:rsidP="005958A4">
      <w:pPr>
        <w:pStyle w:val="AllText"/>
        <w:rPr>
          <w:color w:val="000000"/>
          <w:szCs w:val="24"/>
        </w:rPr>
      </w:pPr>
      <w:r>
        <w:rPr>
          <w:color w:val="000000"/>
          <w:szCs w:val="24"/>
        </w:rPr>
        <w:tab/>
      </w:r>
      <w:r w:rsidR="007D38D5">
        <w:rPr>
          <w:color w:val="000000"/>
          <w:szCs w:val="24"/>
        </w:rPr>
        <w:t xml:space="preserve">The control portion of the </w:t>
      </w:r>
      <w:r w:rsidR="0048423F">
        <w:rPr>
          <w:color w:val="000000"/>
          <w:szCs w:val="24"/>
        </w:rPr>
        <w:t>power supply system is an I</w:t>
      </w:r>
      <w:r w:rsidR="0048423F">
        <w:rPr>
          <w:color w:val="000000"/>
          <w:szCs w:val="24"/>
          <w:vertAlign w:val="superscript"/>
        </w:rPr>
        <w:t>2</w:t>
      </w:r>
      <w:r w:rsidR="0048423F">
        <w:rPr>
          <w:color w:val="000000"/>
          <w:szCs w:val="24"/>
        </w:rPr>
        <w:t>C controlled digital Potentiometer that will vary the resistance of the bottom resistor in the voltage divider circuit that sets the output voltage of the linear regulator.</w:t>
      </w:r>
    </w:p>
    <w:p w14:paraId="40AD4C5F" w14:textId="23A9C18F" w:rsidR="0048423F" w:rsidRPr="006B36AD" w:rsidRDefault="0048423F" w:rsidP="005958A4">
      <w:pPr>
        <w:pStyle w:val="AllText"/>
        <w:rPr>
          <w:color w:val="000000"/>
          <w:szCs w:val="24"/>
        </w:rPr>
      </w:pPr>
      <w:r>
        <w:rPr>
          <w:color w:val="000000"/>
          <w:szCs w:val="24"/>
        </w:rPr>
        <w:tab/>
        <w:t>The AD</w:t>
      </w:r>
      <w:r w:rsidR="00B77489">
        <w:rPr>
          <w:color w:val="000000"/>
          <w:szCs w:val="24"/>
        </w:rPr>
        <w:t>52** series of digital potentiometers are dual output, I</w:t>
      </w:r>
      <w:r w:rsidR="00B77489">
        <w:rPr>
          <w:color w:val="000000"/>
          <w:szCs w:val="24"/>
          <w:vertAlign w:val="superscript"/>
        </w:rPr>
        <w:t>2</w:t>
      </w:r>
      <w:r w:rsidR="00B77489">
        <w:rPr>
          <w:color w:val="000000"/>
          <w:szCs w:val="24"/>
        </w:rPr>
        <w:t xml:space="preserve">C controlled chips with a 256-bit resolution. The AD5248 has </w:t>
      </w:r>
      <w:r w:rsidR="006B36AD">
        <w:rPr>
          <w:color w:val="000000"/>
          <w:szCs w:val="24"/>
        </w:rPr>
        <w:t>2 pins that allow for a configurable I</w:t>
      </w:r>
      <w:r w:rsidR="006B36AD">
        <w:rPr>
          <w:color w:val="000000"/>
          <w:szCs w:val="24"/>
          <w:vertAlign w:val="superscript"/>
        </w:rPr>
        <w:t>2</w:t>
      </w:r>
      <w:r w:rsidR="006B36AD">
        <w:rPr>
          <w:color w:val="000000"/>
          <w:szCs w:val="24"/>
        </w:rPr>
        <w:t xml:space="preserve">C address. Setting the address is done by setting the two pins either high or low. This is accomplished by </w:t>
      </w:r>
      <w:r w:rsidR="00855B27">
        <w:rPr>
          <w:color w:val="000000"/>
          <w:szCs w:val="24"/>
        </w:rPr>
        <w:t>two</w:t>
      </w:r>
      <w:r w:rsidR="006B36AD">
        <w:rPr>
          <w:color w:val="000000"/>
          <w:szCs w:val="24"/>
        </w:rPr>
        <w:t xml:space="preserve"> 0</w:t>
      </w:r>
      <w:r w:rsidR="006B36AD">
        <w:rPr>
          <w:color w:val="000000"/>
          <w:szCs w:val="24"/>
        </w:rPr>
        <w:sym w:font="Symbol" w:char="F057"/>
      </w:r>
      <w:r w:rsidR="006B36AD">
        <w:rPr>
          <w:color w:val="000000"/>
          <w:szCs w:val="24"/>
        </w:rPr>
        <w:t xml:space="preserve"> resistors setting the pins high or low.</w:t>
      </w:r>
      <w:r w:rsidR="003F16CA">
        <w:rPr>
          <w:color w:val="000000"/>
          <w:szCs w:val="24"/>
        </w:rPr>
        <w:t xml:space="preserve"> The outputs of the digital pot are equivalent to the wiper and end terminal of a traditional analog pot.</w:t>
      </w:r>
    </w:p>
    <w:p w14:paraId="68F1CDF4" w14:textId="1AD93AB0" w:rsidR="00AC4AB6" w:rsidRDefault="00403B21" w:rsidP="00703741">
      <w:pPr>
        <w:pStyle w:val="AllText"/>
      </w:pPr>
      <w:r>
        <w:t xml:space="preserve">Implementation of Task </w:t>
      </w:r>
      <w:r w:rsidR="00A14456">
        <w:t>2: Power System Design</w:t>
      </w:r>
      <w:r>
        <w:t>.</w:t>
      </w:r>
    </w:p>
    <w:p w14:paraId="1AAD3D8B" w14:textId="303FDF21" w:rsidR="00703741" w:rsidRDefault="00703741" w:rsidP="00703741">
      <w:pPr>
        <w:pStyle w:val="AllText"/>
      </w:pPr>
      <w:r>
        <w:tab/>
        <w:t>The power system of the board requires 3 main components. The microcontroller, motor controller, digital pot, and programmer all require a 5V source. A standard 5v linear regulator effectively fills this role. The LM340P is a small form, surface mount equivalent to the ubiquitous LM805 linear voltage regulator and is electrically implemented in the same way</w:t>
      </w:r>
      <w:r w:rsidR="004022B1">
        <w:t>, with filter capacitors on the output for stability and the middle pin connected to ground. The output is connected to the digital power pins on each device on the board and is kept separate from the noisier, higher power sources used for the motor and general output.</w:t>
      </w:r>
    </w:p>
    <w:p w14:paraId="28DC6D79" w14:textId="341B3DBD" w:rsidR="004022B1" w:rsidRDefault="004022B1" w:rsidP="004022B1">
      <w:pPr>
        <w:pStyle w:val="AllText"/>
      </w:pPr>
      <w:r>
        <w:tab/>
        <w:t>The main component of the motor and output power supplies is an LM338 adjustable voltage regulator. Functionally equivalent to the popular LM317, the LM338 has a higher input voltage range and output current.</w:t>
      </w:r>
      <w:r w:rsidR="00EF5347">
        <w:t xml:space="preserve"> </w:t>
      </w:r>
      <w:r w:rsidR="00CA2C31">
        <w:t>D</w:t>
      </w:r>
      <w:r w:rsidR="00EF5347">
        <w:t xml:space="preserve">iodes are connected across the input and output of the device and in parallel with the digital pot resistance to protect the low impedance output from damage when the larger valued capacitors on the output of the circuit discharge. </w:t>
      </w:r>
      <w:r>
        <w:t xml:space="preserve">A capacitor </w:t>
      </w:r>
      <w:r w:rsidR="00EF5347">
        <w:t xml:space="preserve">placed </w:t>
      </w:r>
      <w:r>
        <w:t>in parallel to the digital pot resistance helps</w:t>
      </w:r>
      <w:r w:rsidR="00EF5347">
        <w:t xml:space="preserve"> improve the circuits transient response and the capacitors on the output help remove noise and keep the output voltage stable.</w:t>
      </w:r>
      <w:r w:rsidR="00AB0B22">
        <w:t xml:space="preserve"> It is likely that this part of the system will be subject </w:t>
      </w:r>
      <w:r w:rsidR="00AF0F95">
        <w:t>to noise b</w:t>
      </w:r>
      <w:r w:rsidR="00EF5347">
        <w:t>ecause these circuits will be used to power electromechanical devices</w:t>
      </w:r>
      <w:r w:rsidR="00AF0F95">
        <w:t xml:space="preserve">. </w:t>
      </w:r>
      <w:proofErr w:type="gramStart"/>
      <w:r w:rsidR="00AF0F95">
        <w:t>So</w:t>
      </w:r>
      <w:proofErr w:type="gramEnd"/>
      <w:r w:rsidR="00AF0F95">
        <w:t xml:space="preserve"> it is important that appropriate filtering is implemented.</w:t>
      </w:r>
    </w:p>
    <w:p w14:paraId="3E7FBDCB" w14:textId="77777777" w:rsidR="00AF0F95" w:rsidRDefault="00AF0F95" w:rsidP="004022B1">
      <w:pPr>
        <w:pStyle w:val="AllText"/>
      </w:pPr>
    </w:p>
    <w:p w14:paraId="5AA01A01" w14:textId="3E0D8CB9" w:rsidR="00C85666" w:rsidRDefault="00AC4AB6" w:rsidP="004022B1">
      <w:pPr>
        <w:pStyle w:val="AllText"/>
      </w:pPr>
      <w:r>
        <w:t>Implementation of Task 4</w:t>
      </w:r>
      <w:r w:rsidR="00390C0F">
        <w:t xml:space="preserve">: Circuit Verification </w:t>
      </w:r>
    </w:p>
    <w:p w14:paraId="08FB3251" w14:textId="0DFF7C3F" w:rsidR="002C235A" w:rsidRDefault="00636070" w:rsidP="005958A4">
      <w:pPr>
        <w:pStyle w:val="AllText"/>
      </w:pPr>
      <w:r>
        <w:rPr>
          <w:noProof/>
        </w:rPr>
        <w:lastRenderedPageBreak/>
        <w:drawing>
          <wp:anchor distT="0" distB="0" distL="114300" distR="114300" simplePos="0" relativeHeight="251686912" behindDoc="0" locked="0" layoutInCell="1" allowOverlap="1" wp14:anchorId="65572BB2" wp14:editId="68A6F3B2">
            <wp:simplePos x="0" y="0"/>
            <wp:positionH relativeFrom="column">
              <wp:posOffset>31115</wp:posOffset>
            </wp:positionH>
            <wp:positionV relativeFrom="paragraph">
              <wp:posOffset>39370</wp:posOffset>
            </wp:positionV>
            <wp:extent cx="1294130" cy="1294130"/>
            <wp:effectExtent l="0" t="0" r="1270" b="1270"/>
            <wp:wrapSquare wrapText="bothSides"/>
            <wp:docPr id="16" name="Picture 16" descr="L7805 LM7805 7805 Voltage Regulator (end 10/16/2017 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805 LM7805 7805 Voltage Regulator (end 10/16/2017 9:15 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C0F">
        <w:t xml:space="preserve">Before manufacturing, testing and functional verification needs to take place. For this phase of design, an analog for each section of the system are used to test the connections between each section and </w:t>
      </w:r>
      <w:r w:rsidR="002C235A">
        <w:t>basic test code needs to be written to verify proper control of each section of the circuit.</w:t>
      </w:r>
      <w:r w:rsidR="00390C0F">
        <w:t xml:space="preserve"> </w:t>
      </w:r>
    </w:p>
    <w:p w14:paraId="09DF7FBF" w14:textId="5DE25E11" w:rsidR="00834C3E" w:rsidRDefault="00834C3E" w:rsidP="005958A4">
      <w:pPr>
        <w:pStyle w:val="AllText"/>
      </w:pPr>
      <w:r>
        <w:t xml:space="preserve">Power to the microcontroller, motor controller, and digital potentiometer is provided by an LM7805 5V linear voltage regulator, which </w:t>
      </w:r>
      <w:r w:rsidR="00636070">
        <w:t>was used as an analog for</w:t>
      </w:r>
      <w:r>
        <w:t xml:space="preserve"> the surface mount regulator chosen for the final design. </w:t>
      </w:r>
      <w:r w:rsidR="00636070">
        <w:t>Because</w:t>
      </w:r>
      <w:r>
        <w:t xml:space="preserve"> circuit design</w:t>
      </w:r>
      <w:r w:rsidR="00C77612">
        <w:t xml:space="preserve"> remained the same and </w:t>
      </w:r>
      <w:r w:rsidR="00636070">
        <w:t xml:space="preserve">the electrical characteristics of both devices are similar, the LM7805 </w:t>
      </w:r>
      <w:r w:rsidR="00C77612">
        <w:t xml:space="preserve">serves as an </w:t>
      </w:r>
      <w:r w:rsidR="00636070">
        <w:t>effective analog for the regulator in the final design.</w:t>
      </w:r>
    </w:p>
    <w:p w14:paraId="603423B1" w14:textId="503FA39E" w:rsidR="00636070" w:rsidRDefault="00636070" w:rsidP="005958A4">
      <w:pPr>
        <w:pStyle w:val="AllText"/>
      </w:pPr>
      <w:r>
        <w:rPr>
          <w:noProof/>
          <w:lang w:eastAsia="en-US"/>
        </w:rPr>
        <w:drawing>
          <wp:anchor distT="0" distB="0" distL="114300" distR="114300" simplePos="0" relativeHeight="251682816" behindDoc="0" locked="0" layoutInCell="1" allowOverlap="1" wp14:anchorId="57F4A478" wp14:editId="1792B81C">
            <wp:simplePos x="0" y="0"/>
            <wp:positionH relativeFrom="margin">
              <wp:posOffset>4080510</wp:posOffset>
            </wp:positionH>
            <wp:positionV relativeFrom="paragraph">
              <wp:posOffset>30540</wp:posOffset>
            </wp:positionV>
            <wp:extent cx="1811655" cy="14065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48" b="10497"/>
                    <a:stretch/>
                  </pic:blipFill>
                  <pic:spPr bwMode="auto">
                    <a:xfrm>
                      <a:off x="0" y="0"/>
                      <a:ext cx="1811655" cy="1406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3A90">
        <w:t>For each AVR microcontroller, Microchip produces</w:t>
      </w:r>
      <w:r w:rsidR="00390C0F">
        <w:t xml:space="preserve"> </w:t>
      </w:r>
      <w:r w:rsidR="00A93A90">
        <w:t>an inexpensive evaluation board. The ATmega328PB</w:t>
      </w:r>
      <w:r w:rsidR="00390C0F">
        <w:t>-</w:t>
      </w:r>
      <w:r w:rsidR="00A93A90">
        <w:t xml:space="preserve">XMINI is the evaluation board for the ATmega328PB. These boards come with a fully integrated debugger </w:t>
      </w:r>
      <w:r w:rsidR="002C235A">
        <w:t>compatible with Atmel Studio, a popular and free IDE which is capable of debugging and limited chip simulation. It is also designed</w:t>
      </w:r>
      <w:r w:rsidR="00A93A90">
        <w:t xml:space="preserve"> so that with the addition of header pins to the bottom of the board, </w:t>
      </w:r>
      <w:r w:rsidR="002C235A">
        <w:t xml:space="preserve">it </w:t>
      </w:r>
      <w:r w:rsidR="00A93A90">
        <w:t>can be attached to an Arduino Uno or a breadboard</w:t>
      </w:r>
      <w:r w:rsidR="002C235A">
        <w:t xml:space="preserve"> for testing and simulation. The addition of the header pins is the only modification that needs to be made to the XMINI before it can be used in this application.</w:t>
      </w:r>
    </w:p>
    <w:p w14:paraId="43351990" w14:textId="660F614D" w:rsidR="005958A4" w:rsidRDefault="00B00A77" w:rsidP="005958A4">
      <w:pPr>
        <w:pStyle w:val="AllText"/>
      </w:pPr>
      <w:r>
        <w:t>Simulation of t</w:t>
      </w:r>
      <w:r w:rsidR="00A808C9">
        <w:t>he</w:t>
      </w:r>
      <w:r w:rsidR="002C235A">
        <w:t xml:space="preserve"> </w:t>
      </w:r>
      <w:r w:rsidR="00C305FC">
        <w:t xml:space="preserve">motor control </w:t>
      </w:r>
      <w:r w:rsidR="002C235A">
        <w:t>section</w:t>
      </w:r>
      <w:r w:rsidR="00C305FC">
        <w:t xml:space="preserve"> a </w:t>
      </w:r>
      <w:r w:rsidR="00A808C9">
        <w:t>pre-made</w:t>
      </w:r>
      <w:r w:rsidR="00C305FC">
        <w:t xml:space="preserve"> L298N motor driver board. </w:t>
      </w:r>
      <w:r w:rsidR="00A808C9">
        <w:t xml:space="preserve">Since the L298N is </w:t>
      </w:r>
      <w:r>
        <w:t>commonly</w:t>
      </w:r>
      <w:r w:rsidR="00A808C9">
        <w:t xml:space="preserve"> used, breakout boards with a circuit that conforms to what is required in the datasheet are widely available and relatively inexpensive. Unfortunately, modifications need to be made </w:t>
      </w:r>
      <w:r>
        <w:t>to</w:t>
      </w:r>
      <w:r w:rsidR="00A808C9">
        <w:t xml:space="preserve"> </w:t>
      </w:r>
      <w:r>
        <w:t>use it for this application. First, the power, input, and enable connectors needed to be removed and replaced with breadboard compatible header pins. Then, the sense pins needed to be cut from the board and soldered to a wire. This allows the current sensing feature of the L298N to be taken advantage of.</w:t>
      </w:r>
      <w:r w:rsidR="00834C3E">
        <w:t xml:space="preserve"> </w:t>
      </w:r>
      <w:r w:rsidR="00636070">
        <w:t xml:space="preserve">Because the motor power section of the system will under test as well, the motor supply voltage for the L298N comes directly from the 12V powering the system. This way the motor driver will be isolated from other parts of the circuit and wont be affected by malfunctions in other parts of the </w:t>
      </w:r>
      <w:proofErr w:type="spellStart"/>
      <w:proofErr w:type="gramStart"/>
      <w:r w:rsidR="00636070">
        <w:t>system.The</w:t>
      </w:r>
      <w:proofErr w:type="spellEnd"/>
      <w:proofErr w:type="gramEnd"/>
      <w:r w:rsidR="00636070">
        <w:t xml:space="preserve"> </w:t>
      </w:r>
      <w:r w:rsidR="005958A4">
        <w:t>L298N was then connected to the ATmega328PB in the same way that it will be connected in the final design.</w:t>
      </w:r>
    </w:p>
    <w:p w14:paraId="04D90083" w14:textId="4C6CBB5E" w:rsidR="00FC42ED" w:rsidRDefault="00636070" w:rsidP="005958A4">
      <w:pPr>
        <w:jc w:val="left"/>
      </w:pPr>
      <w:r>
        <w:rPr>
          <w:noProof/>
        </w:rPr>
        <w:drawing>
          <wp:anchor distT="0" distB="0" distL="114300" distR="114300" simplePos="0" relativeHeight="251685888" behindDoc="0" locked="0" layoutInCell="1" allowOverlap="1" wp14:anchorId="61405CC6" wp14:editId="6008998B">
            <wp:simplePos x="0" y="0"/>
            <wp:positionH relativeFrom="column">
              <wp:posOffset>4204335</wp:posOffset>
            </wp:positionH>
            <wp:positionV relativeFrom="paragraph">
              <wp:posOffset>76200</wp:posOffset>
            </wp:positionV>
            <wp:extent cx="1757045" cy="1607820"/>
            <wp:effectExtent l="0" t="1587" r="0" b="0"/>
            <wp:wrapSquare wrapText="bothSides"/>
            <wp:docPr id="15" name="Picture 6">
              <a:extLst xmlns:a="http://schemas.openxmlformats.org/drawingml/2006/main">
                <a:ext uri="{FF2B5EF4-FFF2-40B4-BE49-F238E27FC236}">
                  <a16:creationId xmlns:a16="http://schemas.microsoft.com/office/drawing/2014/main" id="{867A7512-F577-47B7-ADE6-234D1348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7A7512-F577-47B7-ADE6-234D1348A4E5}"/>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6815" r="11704"/>
                    <a:stretch/>
                  </pic:blipFill>
                  <pic:spPr>
                    <a:xfrm rot="5400000">
                      <a:off x="0" y="0"/>
                      <a:ext cx="1757045" cy="1607820"/>
                    </a:xfrm>
                    <a:prstGeom prst="rect">
                      <a:avLst/>
                    </a:prstGeom>
                  </pic:spPr>
                </pic:pic>
              </a:graphicData>
            </a:graphic>
            <wp14:sizeRelH relativeFrom="margin">
              <wp14:pctWidth>0</wp14:pctWidth>
            </wp14:sizeRelH>
            <wp14:sizeRelV relativeFrom="margin">
              <wp14:pctHeight>0</wp14:pctHeight>
            </wp14:sizeRelV>
          </wp:anchor>
        </w:drawing>
      </w:r>
      <w:r w:rsidRPr="00B00A77">
        <w:rPr>
          <w:noProof/>
        </w:rPr>
        <w:drawing>
          <wp:anchor distT="0" distB="0" distL="114300" distR="114300" simplePos="0" relativeHeight="251684864" behindDoc="0" locked="0" layoutInCell="1" allowOverlap="1" wp14:anchorId="0EE610FE" wp14:editId="6EC3A6A1">
            <wp:simplePos x="0" y="0"/>
            <wp:positionH relativeFrom="column">
              <wp:posOffset>2038350</wp:posOffset>
            </wp:positionH>
            <wp:positionV relativeFrom="paragraph">
              <wp:posOffset>102235</wp:posOffset>
            </wp:positionV>
            <wp:extent cx="1786255" cy="1583055"/>
            <wp:effectExtent l="6350" t="0" r="0" b="0"/>
            <wp:wrapSquare wrapText="bothSides"/>
            <wp:docPr id="14" name="Picture 11">
              <a:extLst xmlns:a="http://schemas.openxmlformats.org/drawingml/2006/main">
                <a:ext uri="{FF2B5EF4-FFF2-40B4-BE49-F238E27FC236}">
                  <a16:creationId xmlns:a16="http://schemas.microsoft.com/office/drawing/2014/main" id="{32436327-0DFF-46B6-A598-F156D1684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2436327-0DFF-46B6-A598-F156D1684532}"/>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7852" t="15557" r="47588" b="14250"/>
                    <a:stretch/>
                  </pic:blipFill>
                  <pic:spPr>
                    <a:xfrm rot="5400000">
                      <a:off x="0" y="0"/>
                      <a:ext cx="1786255" cy="1583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3840" behindDoc="0" locked="0" layoutInCell="1" allowOverlap="1" wp14:anchorId="313F546C" wp14:editId="5FA27331">
            <wp:simplePos x="0" y="0"/>
            <wp:positionH relativeFrom="margin">
              <wp:posOffset>18415</wp:posOffset>
            </wp:positionH>
            <wp:positionV relativeFrom="paragraph">
              <wp:posOffset>0</wp:posOffset>
            </wp:positionV>
            <wp:extent cx="1759585" cy="1759585"/>
            <wp:effectExtent l="0" t="0" r="0" b="0"/>
            <wp:wrapTopAndBottom/>
            <wp:docPr id="6" name="Picture 6" descr="L298N H-bridge Motor Controller, DROK L298N Motor Driver Board DC Dual H Bridge Robot Stepper Motor Regulator an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H-bridge Motor Controller, DROK L298N Motor Driver Board DC Dual H Bridge Robot Stepper Motor Regulator and Driv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958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8EDE6" w14:textId="4A88466E" w:rsidR="00A93A90" w:rsidRPr="00A93A90" w:rsidRDefault="005958A4" w:rsidP="005958A4">
      <w:pPr>
        <w:pStyle w:val="AllText"/>
      </w:pPr>
      <w:r>
        <w:t xml:space="preserve">The power section of the system consists of two LM338 linear voltage regulators and </w:t>
      </w:r>
      <w:proofErr w:type="gramStart"/>
      <w:r>
        <w:t>a</w:t>
      </w:r>
      <w:proofErr w:type="gramEnd"/>
      <w:r>
        <w:t xml:space="preserve"> </w:t>
      </w:r>
      <w:r w:rsidR="002959C9">
        <w:t>AD5248</w:t>
      </w:r>
      <w:r>
        <w:t>BRMZ</w:t>
      </w:r>
      <w:r w:rsidR="002959C9">
        <w:t>10 digital potentiometer.</w:t>
      </w:r>
      <w:r w:rsidR="00C92D87">
        <w:t xml:space="preserve"> The</w:t>
      </w:r>
      <w:r w:rsidR="002959C9">
        <w:t xml:space="preserve"> LM338’s</w:t>
      </w:r>
      <w:r w:rsidR="00C92D87">
        <w:t xml:space="preserve"> in the test set up are connected as they should be in the final design using the equivalent through hole components. The digital </w:t>
      </w:r>
      <w:r w:rsidR="00C92D87">
        <w:lastRenderedPageBreak/>
        <w:t>potentiometer that controls them does not have a through-hole equivalent. This complication was dealt with using a msop-10 breakout board. The digital pot is connected to a board with the appropriate footprint on it and soldered in place. Then header pins are soldered to the underside of the board to allow it to be inserted into a breadboard.</w:t>
      </w:r>
    </w:p>
    <w:p w14:paraId="647FDD1F" w14:textId="7D6CBFEA" w:rsidR="00F32F43" w:rsidRPr="00F32F43" w:rsidRDefault="00F32F43" w:rsidP="00F32F43">
      <w:pPr>
        <w:pStyle w:val="AllText"/>
      </w:pPr>
    </w:p>
    <w:p w14:paraId="4CF94B89" w14:textId="2D4EA8AA" w:rsidR="00F32F43" w:rsidRDefault="00F32F43" w:rsidP="00F32F43">
      <w:pPr>
        <w:pStyle w:val="AllText"/>
      </w:pPr>
    </w:p>
    <w:p w14:paraId="12D3B238" w14:textId="57716146" w:rsidR="00F32F43" w:rsidRDefault="00C92D87" w:rsidP="00F32F43">
      <w:pPr>
        <w:pStyle w:val="AllText"/>
      </w:pPr>
      <w:r w:rsidRPr="00C92D87">
        <w:rPr>
          <w:noProof/>
        </w:rPr>
        <w:drawing>
          <wp:anchor distT="0" distB="0" distL="114300" distR="114300" simplePos="0" relativeHeight="251688960" behindDoc="0" locked="0" layoutInCell="1" allowOverlap="1" wp14:anchorId="2AAFF83C" wp14:editId="13FFFAE6">
            <wp:simplePos x="0" y="0"/>
            <wp:positionH relativeFrom="column">
              <wp:posOffset>-725283</wp:posOffset>
            </wp:positionH>
            <wp:positionV relativeFrom="paragraph">
              <wp:posOffset>308967</wp:posOffset>
            </wp:positionV>
            <wp:extent cx="2772717" cy="1351301"/>
            <wp:effectExtent l="5715" t="0" r="0" b="0"/>
            <wp:wrapNone/>
            <wp:docPr id="17" name="Picture 4">
              <a:extLst xmlns:a="http://schemas.openxmlformats.org/drawingml/2006/main">
                <a:ext uri="{FF2B5EF4-FFF2-40B4-BE49-F238E27FC236}">
                  <a16:creationId xmlns:a16="http://schemas.microsoft.com/office/drawing/2014/main" id="{AE2DC573-0F2B-4F72-AE18-31E3CC233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2DC573-0F2B-4F72-AE18-31E3CC233730}"/>
                        </a:ext>
                      </a:extLst>
                    </pic:cNvPr>
                    <pic:cNvPicPr>
                      <a:picLocks noChangeAspect="1"/>
                    </pic:cNvPicPr>
                  </pic:nvPicPr>
                  <pic:blipFill rotWithShape="1">
                    <a:blip r:embed="rId29"/>
                    <a:srcRect l="16444" t="21029" r="19111" b="23136"/>
                    <a:stretch/>
                  </pic:blipFill>
                  <pic:spPr>
                    <a:xfrm rot="5400000">
                      <a:off x="0" y="0"/>
                      <a:ext cx="2772717" cy="1351301"/>
                    </a:xfrm>
                    <a:prstGeom prst="rect">
                      <a:avLst/>
                    </a:prstGeom>
                  </pic:spPr>
                </pic:pic>
              </a:graphicData>
            </a:graphic>
            <wp14:sizeRelH relativeFrom="margin">
              <wp14:pctWidth>0</wp14:pctWidth>
            </wp14:sizeRelH>
            <wp14:sizeRelV relativeFrom="margin">
              <wp14:pctHeight>0</wp14:pctHeight>
            </wp14:sizeRelV>
          </wp:anchor>
        </w:drawing>
      </w:r>
    </w:p>
    <w:p w14:paraId="229EC130" w14:textId="3288CDE1" w:rsidR="00F32F43" w:rsidRDefault="00C92D87" w:rsidP="00F32F43">
      <w:pPr>
        <w:pStyle w:val="AllText"/>
      </w:pPr>
      <w:r w:rsidRPr="00C92D87">
        <w:rPr>
          <w:noProof/>
        </w:rPr>
        <w:drawing>
          <wp:anchor distT="0" distB="0" distL="114300" distR="114300" simplePos="0" relativeHeight="251692032" behindDoc="0" locked="0" layoutInCell="1" allowOverlap="1" wp14:anchorId="0F8EF23F" wp14:editId="6E969FF6">
            <wp:simplePos x="0" y="0"/>
            <wp:positionH relativeFrom="column">
              <wp:posOffset>4135786</wp:posOffset>
            </wp:positionH>
            <wp:positionV relativeFrom="paragraph">
              <wp:posOffset>138121</wp:posOffset>
            </wp:positionV>
            <wp:extent cx="2724351" cy="1290153"/>
            <wp:effectExtent l="0" t="6668" r="0" b="0"/>
            <wp:wrapNone/>
            <wp:docPr id="20" name="Picture 10">
              <a:extLst xmlns:a="http://schemas.openxmlformats.org/drawingml/2006/main">
                <a:ext uri="{FF2B5EF4-FFF2-40B4-BE49-F238E27FC236}">
                  <a16:creationId xmlns:a16="http://schemas.microsoft.com/office/drawing/2014/main" id="{4067BBCB-1543-4BAB-8205-8D38E925A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067BBCB-1543-4BAB-8205-8D38E925A285}"/>
                        </a:ext>
                      </a:extLst>
                    </pic:cNvPr>
                    <pic:cNvPicPr>
                      <a:picLocks noChangeAspect="1"/>
                    </pic:cNvPicPr>
                  </pic:nvPicPr>
                  <pic:blipFill rotWithShape="1">
                    <a:blip r:embed="rId30"/>
                    <a:srcRect l="25816" t="22826" r="9739" b="22919"/>
                    <a:stretch/>
                  </pic:blipFill>
                  <pic:spPr>
                    <a:xfrm rot="5400000">
                      <a:off x="0" y="0"/>
                      <a:ext cx="2724351" cy="1290153"/>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rPr>
        <w:drawing>
          <wp:anchor distT="0" distB="0" distL="114300" distR="114300" simplePos="0" relativeHeight="251691008" behindDoc="0" locked="0" layoutInCell="1" allowOverlap="1" wp14:anchorId="795FAB09" wp14:editId="09536182">
            <wp:simplePos x="0" y="0"/>
            <wp:positionH relativeFrom="column">
              <wp:posOffset>2518932</wp:posOffset>
            </wp:positionH>
            <wp:positionV relativeFrom="paragraph">
              <wp:posOffset>151600</wp:posOffset>
            </wp:positionV>
            <wp:extent cx="2741856" cy="1370145"/>
            <wp:effectExtent l="0" t="0" r="1905" b="1905"/>
            <wp:wrapNone/>
            <wp:docPr id="19" name="Picture 8">
              <a:extLst xmlns:a="http://schemas.openxmlformats.org/drawingml/2006/main">
                <a:ext uri="{FF2B5EF4-FFF2-40B4-BE49-F238E27FC236}">
                  <a16:creationId xmlns:a16="http://schemas.microsoft.com/office/drawing/2014/main" id="{EF58531E-960D-49C5-AE43-AFDBCB975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F58531E-960D-49C5-AE43-AFDBCB975A50}"/>
                        </a:ext>
                      </a:extLst>
                    </pic:cNvPr>
                    <pic:cNvPicPr>
                      <a:picLocks noChangeAspect="1"/>
                    </pic:cNvPicPr>
                  </pic:nvPicPr>
                  <pic:blipFill rotWithShape="1">
                    <a:blip r:embed="rId31"/>
                    <a:srcRect l="4984" t="14223" r="9978" b="10231"/>
                    <a:stretch/>
                  </pic:blipFill>
                  <pic:spPr>
                    <a:xfrm rot="5400000">
                      <a:off x="0" y="0"/>
                      <a:ext cx="2741856" cy="1370145"/>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rPr>
        <w:drawing>
          <wp:anchor distT="0" distB="0" distL="114300" distR="114300" simplePos="0" relativeHeight="251689984" behindDoc="0" locked="0" layoutInCell="1" allowOverlap="1" wp14:anchorId="2337F4CF" wp14:editId="3E8AC2D4">
            <wp:simplePos x="0" y="0"/>
            <wp:positionH relativeFrom="column">
              <wp:posOffset>880140</wp:posOffset>
            </wp:positionH>
            <wp:positionV relativeFrom="paragraph">
              <wp:posOffset>90297</wp:posOffset>
            </wp:positionV>
            <wp:extent cx="2725144" cy="1397028"/>
            <wp:effectExtent l="0" t="2857" r="0" b="0"/>
            <wp:wrapNone/>
            <wp:docPr id="18" name="Picture 6">
              <a:extLst xmlns:a="http://schemas.openxmlformats.org/drawingml/2006/main">
                <a:ext uri="{FF2B5EF4-FFF2-40B4-BE49-F238E27FC236}">
                  <a16:creationId xmlns:a16="http://schemas.microsoft.com/office/drawing/2014/main" id="{511EB532-69DD-4BFB-A281-5EE1F8564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1EB532-69DD-4BFB-A281-5EE1F8564BF8}"/>
                        </a:ext>
                      </a:extLst>
                    </pic:cNvPr>
                    <pic:cNvPicPr>
                      <a:picLocks noChangeAspect="1"/>
                    </pic:cNvPicPr>
                  </pic:nvPicPr>
                  <pic:blipFill rotWithShape="1">
                    <a:blip r:embed="rId32"/>
                    <a:srcRect l="25816" t="21819" r="9739" b="19448"/>
                    <a:stretch/>
                  </pic:blipFill>
                  <pic:spPr>
                    <a:xfrm rot="5400000">
                      <a:off x="0" y="0"/>
                      <a:ext cx="2725144" cy="1397028"/>
                    </a:xfrm>
                    <a:prstGeom prst="rect">
                      <a:avLst/>
                    </a:prstGeom>
                  </pic:spPr>
                </pic:pic>
              </a:graphicData>
            </a:graphic>
            <wp14:sizeRelH relativeFrom="margin">
              <wp14:pctWidth>0</wp14:pctWidth>
            </wp14:sizeRelH>
            <wp14:sizeRelV relativeFrom="margin">
              <wp14:pctHeight>0</wp14:pctHeight>
            </wp14:sizeRelV>
          </wp:anchor>
        </w:drawing>
      </w:r>
    </w:p>
    <w:p w14:paraId="3F6624AE" w14:textId="7546A730" w:rsidR="00F32F43" w:rsidRDefault="00F32F43" w:rsidP="00F32F43">
      <w:pPr>
        <w:pStyle w:val="AllText"/>
      </w:pPr>
    </w:p>
    <w:p w14:paraId="4C9A03AC" w14:textId="17B653FD" w:rsidR="00F32F43" w:rsidRDefault="00F32F43" w:rsidP="00F32F43">
      <w:pPr>
        <w:pStyle w:val="AllText"/>
      </w:pPr>
    </w:p>
    <w:p w14:paraId="4B8BBCDE" w14:textId="7BA36FCF" w:rsidR="00F32F43" w:rsidRDefault="00F32F43" w:rsidP="00F32F43">
      <w:pPr>
        <w:pStyle w:val="AllText"/>
      </w:pPr>
    </w:p>
    <w:p w14:paraId="4AD97341" w14:textId="78152576" w:rsidR="00F32F43" w:rsidRDefault="00F32F43" w:rsidP="00F32F43">
      <w:pPr>
        <w:pStyle w:val="AllText"/>
      </w:pPr>
    </w:p>
    <w:p w14:paraId="13275FF4" w14:textId="3BA712C4" w:rsidR="00F32F43" w:rsidRDefault="00F32F43" w:rsidP="00F32F43">
      <w:pPr>
        <w:pStyle w:val="AllText"/>
      </w:pPr>
    </w:p>
    <w:p w14:paraId="6898D739" w14:textId="36F7E7C5" w:rsidR="00F32F43" w:rsidRDefault="00F32F43" w:rsidP="00F32F43">
      <w:pPr>
        <w:pStyle w:val="AllText"/>
      </w:pPr>
    </w:p>
    <w:p w14:paraId="4A859FC4" w14:textId="4BC94545" w:rsidR="00F32F43" w:rsidRDefault="00F32F43" w:rsidP="00F32F43">
      <w:pPr>
        <w:pStyle w:val="AllText"/>
      </w:pPr>
    </w:p>
    <w:p w14:paraId="034EF7ED" w14:textId="59FAB87A" w:rsidR="00F32F43" w:rsidRDefault="00F32F43" w:rsidP="00F32F43">
      <w:pPr>
        <w:pStyle w:val="AllText"/>
      </w:pPr>
    </w:p>
    <w:p w14:paraId="5E68D3F3" w14:textId="74547FE4" w:rsidR="00F32F43" w:rsidRDefault="00F32F43" w:rsidP="00F32F43">
      <w:pPr>
        <w:pStyle w:val="AllText"/>
      </w:pPr>
    </w:p>
    <w:p w14:paraId="13B366EA" w14:textId="56F8964E" w:rsidR="00F32F43" w:rsidRDefault="00F32F43" w:rsidP="00F32F43">
      <w:pPr>
        <w:pStyle w:val="AllText"/>
      </w:pPr>
    </w:p>
    <w:p w14:paraId="3BCC0D57" w14:textId="77777777" w:rsidR="00F32F43" w:rsidRDefault="00F32F43" w:rsidP="00F32F43">
      <w:pPr>
        <w:pStyle w:val="AllText"/>
      </w:pPr>
    </w:p>
    <w:p w14:paraId="5B27FA35" w14:textId="53F3181B" w:rsidR="00F32F43" w:rsidRDefault="00C92D87" w:rsidP="00F32F43">
      <w:pPr>
        <w:pStyle w:val="AllText"/>
      </w:pPr>
      <w:r>
        <w:t>After all components were setup in a breadboard compatible configuration, they were attached to the board and wired according to the final product schematic.</w:t>
      </w:r>
    </w:p>
    <w:p w14:paraId="2FF0B387" w14:textId="10349393" w:rsidR="00C92D87" w:rsidRPr="00F32F43" w:rsidRDefault="00C92D87" w:rsidP="00F32F43">
      <w:pPr>
        <w:pStyle w:val="AllText"/>
      </w:pPr>
      <w:r w:rsidRPr="00C92D87">
        <w:rPr>
          <w:noProof/>
        </w:rPr>
        <w:drawing>
          <wp:inline distT="0" distB="0" distL="0" distR="0" wp14:anchorId="4C0E16CA" wp14:editId="52A3F03A">
            <wp:extent cx="5943600" cy="3132455"/>
            <wp:effectExtent l="0" t="0" r="0" b="0"/>
            <wp:docPr id="21" name="Picture 4">
              <a:extLst xmlns:a="http://schemas.openxmlformats.org/drawingml/2006/main">
                <a:ext uri="{FF2B5EF4-FFF2-40B4-BE49-F238E27FC236}">
                  <a16:creationId xmlns:a16="http://schemas.microsoft.com/office/drawing/2014/main" id="{C7DF5092-AD10-40B8-877F-EC958FD2F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DF5092-AD10-40B8-877F-EC958FD2FFF3}"/>
                        </a:ext>
                      </a:extLst>
                    </pic:cNvPr>
                    <pic:cNvPicPr>
                      <a:picLocks noChangeAspect="1"/>
                    </pic:cNvPicPr>
                  </pic:nvPicPr>
                  <pic:blipFill rotWithShape="1">
                    <a:blip r:embed="rId33"/>
                    <a:srcRect t="19260" r="13833"/>
                    <a:stretch/>
                  </pic:blipFill>
                  <pic:spPr>
                    <a:xfrm>
                      <a:off x="0" y="0"/>
                      <a:ext cx="5943600" cy="3132455"/>
                    </a:xfrm>
                    <a:prstGeom prst="rect">
                      <a:avLst/>
                    </a:prstGeom>
                  </pic:spPr>
                </pic:pic>
              </a:graphicData>
            </a:graphic>
          </wp:inline>
        </w:drawing>
      </w:r>
    </w:p>
    <w:p w14:paraId="602DE591" w14:textId="03EEC05B" w:rsidR="00431C8E" w:rsidRDefault="00431C8E" w:rsidP="00431C8E">
      <w:pPr>
        <w:pStyle w:val="Heading3"/>
      </w:pPr>
      <w:r>
        <w:lastRenderedPageBreak/>
        <w:t xml:space="preserve"> Writing Test Code</w:t>
      </w:r>
    </w:p>
    <w:p w14:paraId="5543FEAA" w14:textId="2C8DA630" w:rsidR="00431C8E" w:rsidRPr="00431C8E" w:rsidRDefault="00431C8E" w:rsidP="00431C8E">
      <w:pPr>
        <w:pStyle w:val="Heading4"/>
      </w:pPr>
      <w:r>
        <w:t>Motor Control</w:t>
      </w:r>
    </w:p>
    <w:p w14:paraId="09AB5214" w14:textId="1C8C11B9" w:rsidR="00431C8E" w:rsidRDefault="00431C8E" w:rsidP="00C85666">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4CDA2B3A" w14:textId="63B880C9"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r w:rsidRPr="00F32F43">
        <w:rPr>
          <w:noProof/>
          <w:color w:val="000000"/>
          <w:sz w:val="24"/>
          <w:szCs w:val="24"/>
          <w:lang w:eastAsia="en-US"/>
        </w:rPr>
        <w:drawing>
          <wp:inline distT="0" distB="0" distL="0" distR="0" wp14:anchorId="38318812" wp14:editId="53634636">
            <wp:extent cx="5943600" cy="2393950"/>
            <wp:effectExtent l="0" t="0" r="0" b="6350"/>
            <wp:docPr id="337" name="Google Shape;337;p51"/>
            <wp:cNvGraphicFramePr/>
            <a:graphic xmlns:a="http://schemas.openxmlformats.org/drawingml/2006/main">
              <a:graphicData uri="http://schemas.openxmlformats.org/drawingml/2006/picture">
                <pic:pic xmlns:pic="http://schemas.openxmlformats.org/drawingml/2006/picture">
                  <pic:nvPicPr>
                    <pic:cNvPr id="337" name="Google Shape;337;p51"/>
                    <pic:cNvPicPr preferRelativeResize="0"/>
                  </pic:nvPicPr>
                  <pic:blipFill>
                    <a:blip r:embed="rId34">
                      <a:alphaModFix/>
                    </a:blip>
                    <a:stretch>
                      <a:fillRect/>
                    </a:stretch>
                  </pic:blipFill>
                  <pic:spPr>
                    <a:xfrm>
                      <a:off x="0" y="0"/>
                      <a:ext cx="5943600" cy="2393950"/>
                    </a:xfrm>
                    <a:prstGeom prst="rect">
                      <a:avLst/>
                    </a:prstGeom>
                    <a:noFill/>
                    <a:ln>
                      <a:noFill/>
                    </a:ln>
                  </pic:spPr>
                </pic:pic>
              </a:graphicData>
            </a:graphic>
          </wp:inline>
        </w:drawing>
      </w:r>
    </w:p>
    <w:p w14:paraId="68B93286" w14:textId="77777777"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23D43272" w14:textId="157BB895"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r w:rsidRPr="00F32F43">
        <w:rPr>
          <w:noProof/>
          <w:color w:val="000000"/>
          <w:sz w:val="24"/>
          <w:szCs w:val="24"/>
          <w:lang w:eastAsia="en-US"/>
        </w:rPr>
        <w:drawing>
          <wp:inline distT="0" distB="0" distL="0" distR="0" wp14:anchorId="7DA38BB5" wp14:editId="7605068E">
            <wp:extent cx="3148717" cy="1669774"/>
            <wp:effectExtent l="0" t="0" r="0" b="6985"/>
            <wp:docPr id="339" name="Google Shape;339;p51" descr="title"/>
            <wp:cNvGraphicFramePr/>
            <a:graphic xmlns:a="http://schemas.openxmlformats.org/drawingml/2006/main">
              <a:graphicData uri="http://schemas.openxmlformats.org/drawingml/2006/picture">
                <pic:pic xmlns:pic="http://schemas.openxmlformats.org/drawingml/2006/picture">
                  <pic:nvPicPr>
                    <pic:cNvPr id="339" name="Google Shape;339;p51" descr="title"/>
                    <pic:cNvPicPr preferRelativeResize="0"/>
                  </pic:nvPicPr>
                  <pic:blipFill>
                    <a:blip r:embed="rId35">
                      <a:alphaModFix/>
                    </a:blip>
                    <a:stretch>
                      <a:fillRect/>
                    </a:stretch>
                  </pic:blipFill>
                  <pic:spPr>
                    <a:xfrm>
                      <a:off x="0" y="0"/>
                      <a:ext cx="3219175" cy="1707138"/>
                    </a:xfrm>
                    <a:prstGeom prst="rect">
                      <a:avLst/>
                    </a:prstGeom>
                    <a:noFill/>
                    <a:ln>
                      <a:noFill/>
                    </a:ln>
                  </pic:spPr>
                </pic:pic>
              </a:graphicData>
            </a:graphic>
          </wp:inline>
        </w:drawing>
      </w:r>
      <w:r w:rsidR="00A677F4" w:rsidRPr="00F32F43">
        <w:rPr>
          <w:noProof/>
          <w:color w:val="000000"/>
          <w:sz w:val="24"/>
          <w:szCs w:val="24"/>
          <w:lang w:eastAsia="en-US"/>
        </w:rPr>
        <w:drawing>
          <wp:inline distT="0" distB="0" distL="0" distR="0" wp14:anchorId="4664E047" wp14:editId="26FCEDD1">
            <wp:extent cx="3085106" cy="1669774"/>
            <wp:effectExtent l="0" t="0" r="1270" b="6985"/>
            <wp:docPr id="338" name="Google Shape;338;p51" descr="title"/>
            <wp:cNvGraphicFramePr/>
            <a:graphic xmlns:a="http://schemas.openxmlformats.org/drawingml/2006/main">
              <a:graphicData uri="http://schemas.openxmlformats.org/drawingml/2006/picture">
                <pic:pic xmlns:pic="http://schemas.openxmlformats.org/drawingml/2006/picture">
                  <pic:nvPicPr>
                    <pic:cNvPr id="338" name="Google Shape;338;p51" descr="title"/>
                    <pic:cNvPicPr preferRelativeResize="0"/>
                  </pic:nvPicPr>
                  <pic:blipFill>
                    <a:blip r:embed="rId36">
                      <a:alphaModFix/>
                    </a:blip>
                    <a:stretch>
                      <a:fillRect/>
                    </a:stretch>
                  </pic:blipFill>
                  <pic:spPr>
                    <a:xfrm>
                      <a:off x="0" y="0"/>
                      <a:ext cx="3122320" cy="1689915"/>
                    </a:xfrm>
                    <a:prstGeom prst="rect">
                      <a:avLst/>
                    </a:prstGeom>
                    <a:noFill/>
                    <a:ln>
                      <a:noFill/>
                    </a:ln>
                  </pic:spPr>
                </pic:pic>
              </a:graphicData>
            </a:graphic>
          </wp:inline>
        </w:drawing>
      </w:r>
    </w:p>
    <w:p w14:paraId="5F110734" w14:textId="76BCD4F6"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0C788DD4" w14:textId="716C1CFB" w:rsidR="00431C8E" w:rsidRDefault="00431C8E" w:rsidP="00431C8E">
      <w:pPr>
        <w:pStyle w:val="Heading4"/>
      </w:pPr>
      <w:r>
        <w:t>Voltage Control</w:t>
      </w:r>
      <w:r>
        <w:tab/>
        <w:t xml:space="preserve"> </w:t>
      </w:r>
    </w:p>
    <w:p w14:paraId="07E5B936" w14:textId="77777777"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I</w:t>
      </w:r>
      <w:r>
        <w:rPr>
          <w:color w:val="000000"/>
          <w:sz w:val="24"/>
          <w:szCs w:val="24"/>
          <w:vertAlign w:val="superscript"/>
        </w:rPr>
        <w:t>2</w:t>
      </w:r>
      <w:r>
        <w:rPr>
          <w:color w:val="000000"/>
          <w:sz w:val="24"/>
          <w:szCs w:val="24"/>
        </w:rPr>
        <w:t>C is a short-distance communication standard developed by Philips Semiconductor (now NXP Semiconductors) in 1982. Since then it has become a word standard and can be found devices like display drivers, remote I/O ports, sensing devices, etc. In fact, the initial design for this system called for a 16 channel PWM expander controlled with I</w:t>
      </w:r>
      <w:r>
        <w:rPr>
          <w:color w:val="000000"/>
          <w:sz w:val="24"/>
          <w:szCs w:val="24"/>
          <w:vertAlign w:val="superscript"/>
        </w:rPr>
        <w:t>2</w:t>
      </w:r>
      <w:r>
        <w:rPr>
          <w:color w:val="000000"/>
          <w:sz w:val="24"/>
          <w:szCs w:val="24"/>
        </w:rPr>
        <w:t>C.</w:t>
      </w:r>
    </w:p>
    <w:p w14:paraId="12FF1321" w14:textId="77777777"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lastRenderedPageBreak/>
        <w:tab/>
        <w:t>I</w:t>
      </w:r>
      <w:r>
        <w:rPr>
          <w:color w:val="000000"/>
          <w:sz w:val="24"/>
          <w:szCs w:val="24"/>
          <w:vertAlign w:val="superscript"/>
        </w:rPr>
        <w:t>2</w:t>
      </w:r>
      <w:r>
        <w:rPr>
          <w:color w:val="000000"/>
          <w:sz w:val="24"/>
          <w:szCs w:val="24"/>
        </w:rPr>
        <w:t>C is convenient in that it only two bus lines are required; a serial data line (SDA) and a serial clock line (SCL). According to the I</w:t>
      </w:r>
      <w:r>
        <w:rPr>
          <w:color w:val="000000"/>
          <w:sz w:val="24"/>
          <w:szCs w:val="24"/>
          <w:vertAlign w:val="superscript"/>
        </w:rPr>
        <w:t>2</w:t>
      </w:r>
      <w:r>
        <w:rPr>
          <w:color w:val="000000"/>
          <w:sz w:val="24"/>
          <w:szCs w:val="24"/>
        </w:rPr>
        <w:t>C standard, each device on the bus is software addressable using a unique address and simple Master/Slave relationships exist between the main device and peripheral devices at all times.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color w:val="000000"/>
          <w:sz w:val="24"/>
          <w:szCs w:val="24"/>
          <w:vertAlign w:val="superscript"/>
        </w:rPr>
        <w:t>2</w:t>
      </w:r>
      <w:r>
        <w:rPr>
          <w:color w:val="000000"/>
          <w:sz w:val="24"/>
          <w:szCs w:val="24"/>
        </w:rPr>
        <w:t>C bus is limited by the capacitance of the bus.</w:t>
      </w:r>
    </w:p>
    <w:p w14:paraId="5E8D898A" w14:textId="77777777"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sidRPr="00C95BAD">
        <w:rPr>
          <w:noProof/>
          <w:color w:val="000000"/>
          <w:sz w:val="24"/>
          <w:szCs w:val="24"/>
          <w:lang w:eastAsia="en-US"/>
        </w:rPr>
        <w:drawing>
          <wp:inline distT="0" distB="0" distL="0" distR="0" wp14:anchorId="45AFCC6B" wp14:editId="0442114C">
            <wp:extent cx="5943600" cy="2139315"/>
            <wp:effectExtent l="0" t="0" r="0" b="0"/>
            <wp:docPr id="360"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20">
                      <a:alphaModFix/>
                    </a:blip>
                    <a:stretch>
                      <a:fillRect/>
                    </a:stretch>
                  </pic:blipFill>
                  <pic:spPr>
                    <a:xfrm>
                      <a:off x="0" y="0"/>
                      <a:ext cx="5943600" cy="2139315"/>
                    </a:xfrm>
                    <a:prstGeom prst="rect">
                      <a:avLst/>
                    </a:prstGeom>
                    <a:noFill/>
                    <a:ln>
                      <a:noFill/>
                    </a:ln>
                  </pic:spPr>
                </pic:pic>
              </a:graphicData>
            </a:graphic>
          </wp:inline>
        </w:drawing>
      </w:r>
    </w:p>
    <w:p w14:paraId="76E267F1" w14:textId="77777777" w:rsidR="00431C8E" w:rsidRPr="00C95BAD" w:rsidRDefault="00431C8E" w:rsidP="00431C8E">
      <w:pPr>
        <w:pStyle w:val="ListParagraph"/>
        <w:numPr>
          <w:ilvl w:val="0"/>
          <w:numId w:val="2"/>
        </w:numPr>
        <w:spacing w:before="0" w:after="120"/>
        <w:jc w:val="center"/>
        <w:outlineLvl w:val="9"/>
        <w:rPr>
          <w:b w:val="0"/>
          <w:noProof/>
          <w:vanish/>
          <w:color w:val="333333"/>
          <w:sz w:val="20"/>
          <w:lang w:eastAsia="en-US"/>
        </w:rPr>
      </w:pPr>
    </w:p>
    <w:p w14:paraId="66BA8F92" w14:textId="77777777" w:rsidR="00431C8E" w:rsidRDefault="00431C8E" w:rsidP="00431C8E">
      <w:pPr>
        <w:pStyle w:val="figurecaption"/>
      </w:pPr>
      <w:r>
        <w:t>Illustration of typical I</w:t>
      </w:r>
      <w:r>
        <w:rPr>
          <w:vertAlign w:val="superscript"/>
        </w:rPr>
        <w:t>2</w:t>
      </w:r>
      <w:r>
        <w:t>C communication.</w:t>
      </w:r>
      <w:r>
        <w:tab/>
      </w:r>
    </w:p>
    <w:p w14:paraId="1E22BA2B" w14:textId="70FA8E4C"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 </w:t>
      </w:r>
      <w:commentRangeStart w:id="37"/>
      <w:r>
        <w:rPr>
          <w:color w:val="000000"/>
          <w:sz w:val="24"/>
          <w:szCs w:val="24"/>
        </w:rPr>
        <w:t>I</w:t>
      </w:r>
      <w:r>
        <w:rPr>
          <w:color w:val="000000"/>
          <w:sz w:val="24"/>
          <w:szCs w:val="24"/>
          <w:vertAlign w:val="superscript"/>
        </w:rPr>
        <w:t>2</w:t>
      </w:r>
      <w:r>
        <w:rPr>
          <w:color w:val="000000"/>
          <w:sz w:val="24"/>
          <w:szCs w:val="24"/>
        </w:rPr>
        <w:t>C communication can seem complicated at first, but it is fairly straightforward.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354CCD34" w14:textId="77777777"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The 9</w:t>
      </w:r>
      <w:r w:rsidRPr="004F779F">
        <w:rPr>
          <w:color w:val="000000"/>
          <w:sz w:val="24"/>
          <w:szCs w:val="24"/>
          <w:vertAlign w:val="superscript"/>
        </w:rPr>
        <w:t>th</w:t>
      </w:r>
      <w:r>
        <w:rPr>
          <w:color w:val="000000"/>
          <w:sz w:val="24"/>
          <w:szCs w:val="24"/>
        </w:rP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5E69059A" w14:textId="77777777" w:rsidR="00431C8E"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After the address frame is sent, the master device begins generating clock pulses at regular intervals. Depending on the R/W bit, either the master or slave device will start sending data 8 bits at a time with an ACK bit in between each.</w:t>
      </w:r>
    </w:p>
    <w:p w14:paraId="7E08CA3F" w14:textId="77777777" w:rsidR="00431C8E" w:rsidRPr="00C95BAD" w:rsidRDefault="00431C8E" w:rsidP="00431C8E">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7"/>
      <w:r>
        <w:rPr>
          <w:rStyle w:val="CommentReference"/>
          <w:kern w:val="0"/>
          <w:lang w:eastAsia="en-US"/>
        </w:rPr>
        <w:commentReference w:id="37"/>
      </w:r>
    </w:p>
    <w:p w14:paraId="5B5A5842" w14:textId="77777777" w:rsidR="00431C8E" w:rsidRPr="00431C8E" w:rsidRDefault="00431C8E" w:rsidP="00431C8E">
      <w:pPr>
        <w:pStyle w:val="AllText"/>
      </w:pPr>
    </w:p>
    <w:p w14:paraId="5BCCD027" w14:textId="77777777" w:rsidR="00431C8E" w:rsidRDefault="00431C8E" w:rsidP="00431C8E">
      <w:pPr>
        <w:pStyle w:val="Heading3"/>
      </w:pPr>
    </w:p>
    <w:p w14:paraId="03557B96" w14:textId="0172CCCA" w:rsidR="00A677F4" w:rsidRDefault="00A677F4">
      <w:pPr>
        <w:jc w:val="left"/>
      </w:pPr>
      <w:r>
        <w:br w:type="page"/>
      </w:r>
    </w:p>
    <w:p w14:paraId="2C2703B4" w14:textId="77777777" w:rsidR="00A677F4" w:rsidRPr="00A677F4" w:rsidRDefault="00A677F4" w:rsidP="00A677F4"/>
    <w:p w14:paraId="0F01EDBF" w14:textId="580A7C6C" w:rsidR="00431C8E" w:rsidRDefault="00431C8E" w:rsidP="00431C8E">
      <w:pPr>
        <w:pStyle w:val="Heading2"/>
      </w:pPr>
      <w:r>
        <w:t>Implementation of Task 5.</w:t>
      </w:r>
    </w:p>
    <w:p w14:paraId="006ED377" w14:textId="641430C9" w:rsidR="00763E19" w:rsidRDefault="00763E19" w:rsidP="00763E19">
      <w:pPr>
        <w:pStyle w:val="Heading3"/>
      </w:pPr>
      <w:r>
        <w:t xml:space="preserve"> Manufacturer Selection</w:t>
      </w:r>
    </w:p>
    <w:p w14:paraId="4BADC2BA" w14:textId="0729D440" w:rsidR="00763E19" w:rsidRDefault="00763E19" w:rsidP="00763E19">
      <w:pPr>
        <w:pStyle w:val="Heading3"/>
      </w:pPr>
      <w:r>
        <w:t xml:space="preserve"> Part Placement</w:t>
      </w:r>
    </w:p>
    <w:p w14:paraId="6AC0576A" w14:textId="64410A1B" w:rsidR="00763E19" w:rsidRPr="00763E19" w:rsidRDefault="00763E19" w:rsidP="00763E19">
      <w:pPr>
        <w:pStyle w:val="Heading3"/>
      </w:pPr>
      <w:r>
        <w:t xml:space="preserve"> Design Rule Confirmation</w:t>
      </w:r>
    </w:p>
    <w:p w14:paraId="25541261" w14:textId="2551D03B" w:rsidR="00431C8E" w:rsidRPr="00431C8E" w:rsidRDefault="00431C8E" w:rsidP="00431C8E">
      <w:pPr>
        <w:pStyle w:val="Heading2"/>
      </w:pPr>
      <w:r>
        <w:t>Implementation of Task 6.</w:t>
      </w:r>
    </w:p>
    <w:p w14:paraId="20F536E4" w14:textId="77777777" w:rsidR="00566A75" w:rsidRPr="00566A75" w:rsidRDefault="00566A75" w:rsidP="00566A75">
      <w:pPr>
        <w:jc w:val="both"/>
      </w:pPr>
    </w:p>
    <w:p w14:paraId="10306543" w14:textId="6E197EC7" w:rsidR="00E40B31" w:rsidRPr="00407596" w:rsidRDefault="00E90AAF" w:rsidP="00E40B31">
      <w:pPr>
        <w:pStyle w:val="Head1"/>
      </w:pPr>
      <w:bookmarkStart w:id="38" w:name="_Toc453191009"/>
      <w:r w:rsidRPr="00407596">
        <w:rPr>
          <w:rFonts w:hint="eastAsia"/>
        </w:rPr>
        <w:t>Conclusion.</w:t>
      </w:r>
      <w:bookmarkEnd w:id="38"/>
    </w:p>
    <w:p w14:paraId="372CF837" w14:textId="77777777" w:rsidR="00E90AAF" w:rsidRPr="00407596" w:rsidRDefault="003021AF" w:rsidP="00E90AAF">
      <w:pPr>
        <w:pStyle w:val="AllText"/>
      </w:pPr>
      <w:r w:rsidRPr="00407596">
        <w:rPr>
          <w:rFonts w:hint="eastAsia"/>
        </w:rPr>
        <w:t>By the end of the project, conclude the project and your learning experience.</w:t>
      </w:r>
    </w:p>
    <w:p w14:paraId="533B2AB9" w14:textId="77777777" w:rsidR="00A74C39" w:rsidRPr="00407596" w:rsidRDefault="00A74C39">
      <w:pPr>
        <w:jc w:val="left"/>
        <w:rPr>
          <w:b/>
          <w:kern w:val="0"/>
          <w:sz w:val="28"/>
          <w:szCs w:val="24"/>
        </w:rPr>
      </w:pPr>
      <w:r w:rsidRPr="00407596">
        <w:br w:type="page"/>
      </w:r>
    </w:p>
    <w:p w14:paraId="1FE2E5C2" w14:textId="77777777" w:rsidR="00E90AAF" w:rsidRPr="00407596" w:rsidRDefault="00E90AAF" w:rsidP="00045B46">
      <w:pPr>
        <w:pStyle w:val="Appendix"/>
      </w:pPr>
      <w:bookmarkStart w:id="39" w:name="_Toc453191010"/>
      <w:r w:rsidRPr="00407596">
        <w:rPr>
          <w:rFonts w:hint="eastAsia"/>
        </w:rPr>
        <w:lastRenderedPageBreak/>
        <w:t>Acknowledgement</w:t>
      </w:r>
      <w:bookmarkEnd w:id="39"/>
    </w:p>
    <w:p w14:paraId="5E950231" w14:textId="77777777" w:rsidR="00E90AAF" w:rsidRPr="00407596" w:rsidRDefault="00E90AAF" w:rsidP="00E90AAF">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581ECEB" w14:textId="77777777" w:rsidR="00A74C39" w:rsidRPr="00407596" w:rsidRDefault="00A74C39">
      <w:pPr>
        <w:jc w:val="left"/>
        <w:rPr>
          <w:b/>
          <w:kern w:val="0"/>
          <w:sz w:val="28"/>
          <w:szCs w:val="24"/>
        </w:rPr>
      </w:pPr>
      <w:r w:rsidRPr="00407596">
        <w:br w:type="page"/>
      </w:r>
    </w:p>
    <w:p w14:paraId="346AA20D" w14:textId="77777777" w:rsidR="00E90AAF" w:rsidRPr="00407596" w:rsidRDefault="001D3101" w:rsidP="00045B46">
      <w:pPr>
        <w:pStyle w:val="Appendix"/>
      </w:pPr>
      <w:bookmarkStart w:id="40" w:name="_Toc453191011"/>
      <w:r w:rsidRPr="00407596">
        <w:lastRenderedPageBreak/>
        <w:t>Appendix</w:t>
      </w:r>
      <w:bookmarkEnd w:id="40"/>
    </w:p>
    <w:p w14:paraId="79D7ACC7" w14:textId="77777777" w:rsidR="001D3101" w:rsidRPr="00407596" w:rsidRDefault="001D3101" w:rsidP="001D3101">
      <w:pPr>
        <w:pStyle w:val="AllText"/>
      </w:pPr>
      <w:r w:rsidRPr="00407596">
        <w:rPr>
          <w:rFonts w:hint="eastAsia"/>
        </w:rPr>
        <w:t xml:space="preserve">You can put reference info here, </w:t>
      </w:r>
      <w:r>
        <w:rPr>
          <w:rFonts w:hint="eastAsia"/>
        </w:rPr>
        <w:t xml:space="preserve">including: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620C4940" w14:textId="77777777" w:rsidR="001D3101" w:rsidRDefault="001D3101" w:rsidP="005531A4">
      <w:pPr>
        <w:pStyle w:val="ApH2"/>
      </w:pPr>
      <w:bookmarkStart w:id="41" w:name="_Toc453191012"/>
      <w:r w:rsidRPr="005531A4">
        <w:rPr>
          <w:rFonts w:hint="eastAsia"/>
        </w:rPr>
        <w:t>Component</w:t>
      </w:r>
      <w:r>
        <w:rPr>
          <w:rFonts w:hint="eastAsia"/>
        </w:rPr>
        <w:t xml:space="preserve"> Specs</w:t>
      </w:r>
      <w:bookmarkEnd w:id="41"/>
    </w:p>
    <w:p w14:paraId="0C62F8F1" w14:textId="77777777" w:rsidR="001D3101" w:rsidRDefault="001D3101" w:rsidP="00A827AD">
      <w:pPr>
        <w:pStyle w:val="ApH3"/>
      </w:pPr>
      <w:bookmarkStart w:id="42" w:name="_Toc453191013"/>
      <w:r>
        <w:rPr>
          <w:rFonts w:hint="eastAsia"/>
        </w:rPr>
        <w:t>Specs of Arduino Due</w:t>
      </w:r>
      <w:bookmarkEnd w:id="42"/>
    </w:p>
    <w:p w14:paraId="4BF4DD1D" w14:textId="77777777" w:rsidR="001D3101" w:rsidRDefault="001D3101" w:rsidP="001D3101">
      <w:pPr>
        <w:pStyle w:val="AllText"/>
      </w:pPr>
      <w:r>
        <w:rPr>
          <w:rFonts w:hint="eastAsia"/>
        </w:rPr>
        <w:t xml:space="preserve">... </w:t>
      </w:r>
    </w:p>
    <w:p w14:paraId="0BD377C8" w14:textId="77777777" w:rsidR="001D3101" w:rsidRDefault="001D3101" w:rsidP="00A827AD">
      <w:pPr>
        <w:pStyle w:val="ApH3"/>
      </w:pPr>
      <w:bookmarkStart w:id="43" w:name="_Toc453191014"/>
      <w:r>
        <w:rPr>
          <w:rFonts w:hint="eastAsia"/>
        </w:rPr>
        <w:t>Specs of Raspberry Pi</w:t>
      </w:r>
      <w:bookmarkEnd w:id="43"/>
    </w:p>
    <w:p w14:paraId="4AA6E9C1" w14:textId="77777777" w:rsidR="001D3101" w:rsidRDefault="001D3101" w:rsidP="001D3101">
      <w:pPr>
        <w:pStyle w:val="AllText"/>
      </w:pPr>
      <w:r>
        <w:t>…</w:t>
      </w:r>
    </w:p>
    <w:p w14:paraId="00627080" w14:textId="77777777" w:rsidR="001D3101" w:rsidRDefault="001D3101" w:rsidP="005531A4">
      <w:pPr>
        <w:pStyle w:val="ApH2"/>
      </w:pPr>
      <w:bookmarkStart w:id="44" w:name="_Toc453191015"/>
      <w:r>
        <w:rPr>
          <w:rFonts w:hint="eastAsia"/>
        </w:rPr>
        <w:t>Source Code.</w:t>
      </w:r>
      <w:bookmarkEnd w:id="44"/>
    </w:p>
    <w:p w14:paraId="5B829ABE" w14:textId="77777777" w:rsidR="001D3101" w:rsidRDefault="001D3101" w:rsidP="00117127">
      <w:pPr>
        <w:pStyle w:val="ApH3"/>
        <w:numPr>
          <w:ilvl w:val="0"/>
          <w:numId w:val="28"/>
        </w:numPr>
      </w:pPr>
      <w:bookmarkStart w:id="45" w:name="_Toc453191016"/>
      <w:r>
        <w:rPr>
          <w:rFonts w:hint="eastAsia"/>
        </w:rPr>
        <w:t>Source Code of Graphic User Interface</w:t>
      </w:r>
      <w:bookmarkEnd w:id="45"/>
    </w:p>
    <w:p w14:paraId="3C77465D" w14:textId="77777777" w:rsidR="001D3101" w:rsidRDefault="001D3101" w:rsidP="001D3101">
      <w:pPr>
        <w:pStyle w:val="AllText"/>
      </w:pPr>
      <w:r>
        <w:t>…</w:t>
      </w:r>
    </w:p>
    <w:p w14:paraId="46D32FC2" w14:textId="77777777" w:rsidR="001D3101" w:rsidRDefault="001D3101" w:rsidP="00A827AD">
      <w:pPr>
        <w:pStyle w:val="ApH3"/>
      </w:pPr>
      <w:bookmarkStart w:id="46" w:name="_Toc453191017"/>
      <w:r>
        <w:rPr>
          <w:rFonts w:hint="eastAsia"/>
        </w:rPr>
        <w:t>Source Code of Robotic Arm</w:t>
      </w:r>
      <w:bookmarkEnd w:id="46"/>
    </w:p>
    <w:p w14:paraId="2EDBF461" w14:textId="77777777" w:rsidR="001D3101" w:rsidRDefault="001D3101" w:rsidP="001D3101">
      <w:pPr>
        <w:pStyle w:val="AllText"/>
      </w:pPr>
      <w:r>
        <w:t>…</w:t>
      </w:r>
    </w:p>
    <w:p w14:paraId="473AEAFB" w14:textId="77777777" w:rsidR="00A74C39" w:rsidRPr="00407596" w:rsidRDefault="00A74C39">
      <w:pPr>
        <w:jc w:val="left"/>
        <w:rPr>
          <w:b/>
          <w:kern w:val="0"/>
          <w:sz w:val="28"/>
          <w:szCs w:val="24"/>
        </w:rPr>
      </w:pPr>
      <w:r w:rsidRPr="00407596">
        <w:br w:type="page"/>
      </w:r>
    </w:p>
    <w:p w14:paraId="3A556C6F" w14:textId="77777777" w:rsidR="00A83895" w:rsidRPr="00407596" w:rsidRDefault="00A83895" w:rsidP="00045B46">
      <w:pPr>
        <w:pStyle w:val="Appendix"/>
      </w:pPr>
      <w:bookmarkStart w:id="47" w:name="_Toc453191018"/>
      <w:r w:rsidRPr="00407596">
        <w:lastRenderedPageBreak/>
        <w:t>REFERENCES</w:t>
      </w:r>
      <w:bookmarkEnd w:id="47"/>
    </w:p>
    <w:p w14:paraId="7A2DC293"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8"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8"/>
    </w:p>
    <w:p w14:paraId="488E82F4" w14:textId="77777777" w:rsidR="00502C3F" w:rsidRPr="00407596" w:rsidRDefault="00502C3F" w:rsidP="00502C3F">
      <w:pPr>
        <w:ind w:left="360" w:hanging="360"/>
        <w:jc w:val="both"/>
        <w:rPr>
          <w:noProof/>
          <w:sz w:val="20"/>
        </w:rPr>
      </w:pPr>
      <w:bookmarkStart w:id="49"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9"/>
    </w:p>
    <w:p w14:paraId="1E42A6BB" w14:textId="77777777" w:rsidR="00502C3F" w:rsidRPr="00407596" w:rsidRDefault="00502C3F" w:rsidP="00502C3F">
      <w:pPr>
        <w:ind w:left="360" w:hanging="360"/>
        <w:jc w:val="both"/>
        <w:rPr>
          <w:noProof/>
          <w:sz w:val="20"/>
        </w:rPr>
      </w:pPr>
      <w:bookmarkStart w:id="50"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50"/>
    </w:p>
    <w:p w14:paraId="7E031079" w14:textId="77777777" w:rsidR="00502C3F" w:rsidRPr="00407596" w:rsidRDefault="00502C3F" w:rsidP="00502C3F">
      <w:pPr>
        <w:ind w:left="360" w:hanging="360"/>
        <w:jc w:val="both"/>
        <w:rPr>
          <w:noProof/>
          <w:sz w:val="20"/>
        </w:rPr>
      </w:pPr>
      <w:bookmarkStart w:id="51"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51"/>
    </w:p>
    <w:p w14:paraId="569BE92B" w14:textId="77777777" w:rsidR="00502C3F" w:rsidRPr="00407596" w:rsidRDefault="00502C3F" w:rsidP="00502C3F">
      <w:pPr>
        <w:ind w:left="360" w:hanging="360"/>
        <w:jc w:val="both"/>
        <w:rPr>
          <w:noProof/>
          <w:sz w:val="20"/>
        </w:rPr>
      </w:pPr>
      <w:bookmarkStart w:id="52"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52"/>
    </w:p>
    <w:p w14:paraId="364CF029" w14:textId="77777777" w:rsidR="00502C3F" w:rsidRPr="00407596" w:rsidRDefault="00502C3F" w:rsidP="00502C3F">
      <w:pPr>
        <w:ind w:left="360" w:hanging="360"/>
        <w:jc w:val="both"/>
        <w:rPr>
          <w:noProof/>
          <w:sz w:val="20"/>
        </w:rPr>
      </w:pPr>
      <w:bookmarkStart w:id="53"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3"/>
    </w:p>
    <w:p w14:paraId="40A6310E" w14:textId="77777777" w:rsidR="00502C3F" w:rsidRPr="00407596" w:rsidRDefault="00502C3F" w:rsidP="00502C3F">
      <w:pPr>
        <w:ind w:left="360" w:hanging="360"/>
        <w:jc w:val="both"/>
        <w:rPr>
          <w:noProof/>
          <w:sz w:val="20"/>
        </w:rPr>
      </w:pPr>
      <w:bookmarkStart w:id="54"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4"/>
    </w:p>
    <w:p w14:paraId="42B4CFF6" w14:textId="77777777" w:rsidR="00502C3F" w:rsidRPr="00407596" w:rsidRDefault="00502C3F" w:rsidP="00502C3F">
      <w:pPr>
        <w:ind w:left="360" w:hanging="360"/>
        <w:jc w:val="both"/>
        <w:rPr>
          <w:noProof/>
          <w:sz w:val="20"/>
        </w:rPr>
      </w:pPr>
      <w:bookmarkStart w:id="55"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5"/>
    </w:p>
    <w:p w14:paraId="2D9ADD18" w14:textId="77777777" w:rsidR="00502C3F" w:rsidRPr="00407596" w:rsidRDefault="00502C3F" w:rsidP="00502C3F">
      <w:pPr>
        <w:ind w:left="360" w:hanging="360"/>
        <w:jc w:val="both"/>
        <w:rPr>
          <w:noProof/>
          <w:sz w:val="20"/>
        </w:rPr>
      </w:pPr>
      <w:bookmarkStart w:id="56"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6"/>
    </w:p>
    <w:p w14:paraId="2920BB8F" w14:textId="77777777" w:rsidR="00502C3F" w:rsidRPr="00407596" w:rsidRDefault="00502C3F" w:rsidP="00502C3F">
      <w:pPr>
        <w:ind w:left="360" w:hanging="360"/>
        <w:jc w:val="both"/>
        <w:rPr>
          <w:noProof/>
          <w:sz w:val="20"/>
        </w:rPr>
      </w:pPr>
      <w:bookmarkStart w:id="57"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7"/>
    </w:p>
    <w:p w14:paraId="67C82E9E" w14:textId="77777777" w:rsidR="00502C3F" w:rsidRPr="00407596" w:rsidRDefault="00502C3F" w:rsidP="00502C3F">
      <w:pPr>
        <w:ind w:left="360" w:hanging="360"/>
        <w:jc w:val="both"/>
        <w:rPr>
          <w:noProof/>
          <w:sz w:val="20"/>
        </w:rPr>
      </w:pPr>
      <w:bookmarkStart w:id="58"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8"/>
    </w:p>
    <w:p w14:paraId="05B16328" w14:textId="77777777" w:rsidR="00502C3F" w:rsidRPr="00407596" w:rsidRDefault="00502C3F" w:rsidP="00502C3F">
      <w:pPr>
        <w:ind w:left="360" w:hanging="360"/>
        <w:jc w:val="both"/>
        <w:rPr>
          <w:noProof/>
          <w:sz w:val="20"/>
        </w:rPr>
      </w:pPr>
      <w:bookmarkStart w:id="59"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9"/>
    </w:p>
    <w:p w14:paraId="01359D66" w14:textId="77777777" w:rsidR="00502C3F" w:rsidRPr="00407596" w:rsidRDefault="00502C3F" w:rsidP="00502C3F">
      <w:pPr>
        <w:ind w:left="360" w:hanging="360"/>
        <w:jc w:val="both"/>
        <w:rPr>
          <w:noProof/>
          <w:sz w:val="20"/>
        </w:rPr>
      </w:pPr>
      <w:bookmarkStart w:id="60"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60"/>
    </w:p>
    <w:p w14:paraId="00E3F773" w14:textId="77777777" w:rsidR="00502C3F" w:rsidRPr="00407596" w:rsidRDefault="00502C3F" w:rsidP="00502C3F">
      <w:pPr>
        <w:ind w:left="360" w:hanging="360"/>
        <w:jc w:val="both"/>
        <w:rPr>
          <w:noProof/>
          <w:sz w:val="20"/>
        </w:rPr>
      </w:pPr>
      <w:bookmarkStart w:id="61"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61"/>
    </w:p>
    <w:p w14:paraId="44989C64" w14:textId="77777777" w:rsidR="00502C3F" w:rsidRPr="00407596" w:rsidRDefault="00502C3F" w:rsidP="00502C3F">
      <w:pPr>
        <w:ind w:left="360" w:hanging="360"/>
        <w:jc w:val="both"/>
        <w:rPr>
          <w:noProof/>
          <w:sz w:val="20"/>
        </w:rPr>
      </w:pPr>
      <w:bookmarkStart w:id="62"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62"/>
    </w:p>
    <w:p w14:paraId="2DB494B6" w14:textId="77777777" w:rsidR="00502C3F" w:rsidRPr="00407596" w:rsidRDefault="00502C3F" w:rsidP="00502C3F">
      <w:pPr>
        <w:ind w:left="360" w:hanging="360"/>
        <w:jc w:val="both"/>
        <w:rPr>
          <w:noProof/>
          <w:sz w:val="20"/>
        </w:rPr>
      </w:pPr>
      <w:bookmarkStart w:id="63"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3"/>
    </w:p>
    <w:p w14:paraId="03B9D653" w14:textId="77777777" w:rsidR="00502C3F" w:rsidRPr="00407596" w:rsidRDefault="00502C3F" w:rsidP="00502C3F">
      <w:pPr>
        <w:ind w:left="360" w:hanging="360"/>
        <w:jc w:val="both"/>
        <w:rPr>
          <w:noProof/>
          <w:sz w:val="20"/>
        </w:rPr>
      </w:pPr>
      <w:bookmarkStart w:id="64"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4"/>
    </w:p>
    <w:p w14:paraId="0B5FD737" w14:textId="77777777" w:rsidR="00502C3F" w:rsidRPr="00407596" w:rsidRDefault="00502C3F" w:rsidP="00502C3F">
      <w:pPr>
        <w:ind w:left="360" w:hanging="360"/>
        <w:jc w:val="both"/>
        <w:rPr>
          <w:noProof/>
          <w:sz w:val="20"/>
        </w:rPr>
      </w:pPr>
      <w:bookmarkStart w:id="65"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5"/>
    </w:p>
    <w:p w14:paraId="76D02122" w14:textId="77777777" w:rsidR="00502C3F" w:rsidRPr="00407596" w:rsidRDefault="00502C3F" w:rsidP="00502C3F">
      <w:pPr>
        <w:ind w:left="360" w:hanging="360"/>
        <w:jc w:val="both"/>
        <w:rPr>
          <w:noProof/>
          <w:sz w:val="20"/>
        </w:rPr>
      </w:pPr>
      <w:bookmarkStart w:id="66"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6"/>
    </w:p>
    <w:p w14:paraId="2994127C" w14:textId="77777777" w:rsidR="00502C3F" w:rsidRPr="00407596" w:rsidRDefault="00502C3F" w:rsidP="00502C3F">
      <w:pPr>
        <w:ind w:left="360" w:hanging="360"/>
        <w:jc w:val="both"/>
        <w:rPr>
          <w:noProof/>
          <w:sz w:val="20"/>
        </w:rPr>
      </w:pPr>
      <w:bookmarkStart w:id="67"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7"/>
    </w:p>
    <w:p w14:paraId="3095DFB6" w14:textId="77777777" w:rsidR="00502C3F" w:rsidRPr="00407596" w:rsidRDefault="00502C3F" w:rsidP="00502C3F">
      <w:pPr>
        <w:ind w:left="360" w:hanging="360"/>
        <w:jc w:val="both"/>
        <w:rPr>
          <w:noProof/>
          <w:sz w:val="20"/>
        </w:rPr>
      </w:pPr>
      <w:bookmarkStart w:id="68"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8"/>
    </w:p>
    <w:p w14:paraId="00B41998" w14:textId="77777777" w:rsidR="00502C3F" w:rsidRPr="00407596" w:rsidRDefault="00502C3F" w:rsidP="00502C3F">
      <w:pPr>
        <w:ind w:left="360" w:hanging="360"/>
        <w:jc w:val="both"/>
        <w:rPr>
          <w:noProof/>
          <w:sz w:val="20"/>
        </w:rPr>
      </w:pPr>
      <w:bookmarkStart w:id="69"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9"/>
    </w:p>
    <w:p w14:paraId="184692D8" w14:textId="77777777" w:rsidR="00A47D8E" w:rsidRPr="00407596" w:rsidRDefault="00ED60CD" w:rsidP="003E60AB">
      <w:pPr>
        <w:rPr>
          <w:sz w:val="20"/>
        </w:rPr>
      </w:pPr>
      <w:r w:rsidRPr="00407596">
        <w:rPr>
          <w:sz w:val="20"/>
        </w:rPr>
        <w:fldChar w:fldCharType="end"/>
      </w:r>
    </w:p>
    <w:p w14:paraId="667C2BE7" w14:textId="77777777" w:rsidR="00A47D8E" w:rsidRPr="00407596" w:rsidRDefault="00A47D8E">
      <w:pPr>
        <w:jc w:val="left"/>
        <w:rPr>
          <w:sz w:val="20"/>
        </w:rPr>
      </w:pPr>
    </w:p>
    <w:sectPr w:rsidR="00A47D8E" w:rsidRPr="00407596" w:rsidSect="00327E34">
      <w:footerReference w:type="default" r:id="rId37"/>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Justin Derickson" w:date="2018-10-18T04:55:00Z" w:initials="JD">
    <w:p w14:paraId="743A8B0B" w14:textId="470FA23C" w:rsidR="00855B27" w:rsidRDefault="00855B27">
      <w:pPr>
        <w:pStyle w:val="CommentText"/>
      </w:pPr>
      <w:r>
        <w:rPr>
          <w:rStyle w:val="CommentReference"/>
        </w:rPr>
        <w:annotationRef/>
      </w:r>
      <w:r>
        <w:t>expand</w:t>
      </w:r>
    </w:p>
  </w:comment>
  <w:comment w:id="16" w:author="Justin Derickson" w:date="2018-10-16T18:42:00Z" w:initials="JD">
    <w:p w14:paraId="13823353" w14:textId="1276D0BD" w:rsidR="00855B27" w:rsidRDefault="00855B27">
      <w:pPr>
        <w:pStyle w:val="CommentText"/>
      </w:pPr>
      <w:r>
        <w:rPr>
          <w:rStyle w:val="CommentReference"/>
        </w:rPr>
        <w:annotationRef/>
      </w:r>
      <w:r>
        <w:t>Rewrite Design Methods</w:t>
      </w:r>
    </w:p>
  </w:comment>
  <w:comment w:id="19" w:author="Justin Derickson" w:date="2018-10-16T18:43:00Z" w:initials="JD">
    <w:p w14:paraId="77838921" w14:textId="3C9E111E" w:rsidR="00855B27" w:rsidRDefault="00855B27">
      <w:pPr>
        <w:pStyle w:val="CommentText"/>
      </w:pPr>
      <w:r>
        <w:rPr>
          <w:rStyle w:val="CommentReference"/>
        </w:rPr>
        <w:annotationRef/>
      </w:r>
      <w:r>
        <w:t>rewrite this</w:t>
      </w:r>
    </w:p>
  </w:comment>
  <w:comment w:id="21" w:author="Justin Derickson" w:date="2018-10-16T18:48:00Z" w:initials="JD">
    <w:p w14:paraId="3CD6446E" w14:textId="71DB1B9C" w:rsidR="00855B27" w:rsidRDefault="00855B27">
      <w:pPr>
        <w:pStyle w:val="CommentText"/>
      </w:pPr>
      <w:r>
        <w:rPr>
          <w:rStyle w:val="CommentReference"/>
        </w:rPr>
        <w:annotationRef/>
      </w:r>
      <w:r>
        <w:t>add new diagram</w:t>
      </w:r>
    </w:p>
  </w:comment>
  <w:comment w:id="24" w:author="Justin Derickson" w:date="2018-10-16T18:56:00Z" w:initials="JD">
    <w:p w14:paraId="745CDB0C" w14:textId="67433AB9" w:rsidR="00855B27" w:rsidRDefault="00855B27">
      <w:pPr>
        <w:pStyle w:val="CommentText"/>
      </w:pPr>
      <w:r>
        <w:rPr>
          <w:rStyle w:val="CommentReference"/>
        </w:rPr>
        <w:annotationRef/>
      </w:r>
      <w:r>
        <w:t>write this</w:t>
      </w:r>
    </w:p>
  </w:comment>
  <w:comment w:id="30" w:author="Justin Derickson" w:date="2018-10-16T19:13:00Z" w:initials="JD">
    <w:p w14:paraId="52A4888A" w14:textId="49726B76" w:rsidR="00855B27" w:rsidRDefault="00855B27">
      <w:pPr>
        <w:pStyle w:val="CommentText"/>
      </w:pPr>
      <w:r>
        <w:rPr>
          <w:rStyle w:val="CommentReference"/>
        </w:rPr>
        <w:annotationRef/>
      </w:r>
      <w:r>
        <w:t>reconfigure timeline</w:t>
      </w:r>
    </w:p>
  </w:comment>
  <w:comment w:id="35" w:author="Justin Derickson" w:date="2018-10-16T19:17:00Z" w:initials="JD">
    <w:p w14:paraId="49FE997D" w14:textId="77777777" w:rsidR="00855B27" w:rsidRDefault="00855B27">
      <w:pPr>
        <w:pStyle w:val="CommentText"/>
      </w:pPr>
      <w:r>
        <w:rPr>
          <w:rStyle w:val="CommentReference"/>
        </w:rPr>
        <w:annotationRef/>
      </w:r>
      <w:r>
        <w:t>citations</w:t>
      </w:r>
    </w:p>
    <w:p w14:paraId="499B244B" w14:textId="236DE533" w:rsidR="00855B27" w:rsidRDefault="00855B27">
      <w:pPr>
        <w:pStyle w:val="CommentText"/>
      </w:pPr>
    </w:p>
  </w:comment>
  <w:comment w:id="36" w:author="Justin Derickson" w:date="2018-10-18T00:32:00Z" w:initials="JD">
    <w:p w14:paraId="0088EEB0" w14:textId="77777777" w:rsidR="00855B27" w:rsidRDefault="00855B27" w:rsidP="00C85666">
      <w:pPr>
        <w:pStyle w:val="CommentText"/>
      </w:pPr>
      <w:r>
        <w:rPr>
          <w:rStyle w:val="CommentReference"/>
        </w:rPr>
        <w:annotationRef/>
      </w:r>
      <w:r>
        <w:t>possibly move I</w:t>
      </w:r>
      <w:r>
        <w:rPr>
          <w:vertAlign w:val="superscript"/>
        </w:rPr>
        <w:t>2</w:t>
      </w:r>
      <w:r>
        <w:t>C explanation software implementation</w:t>
      </w:r>
    </w:p>
  </w:comment>
  <w:comment w:id="37" w:author="Justin Derickson" w:date="2018-10-18T00:32:00Z" w:initials="JD">
    <w:p w14:paraId="759E3DB7" w14:textId="77777777" w:rsidR="00855B27" w:rsidRDefault="00855B27" w:rsidP="00431C8E">
      <w:pPr>
        <w:pStyle w:val="CommentText"/>
      </w:pPr>
      <w:r>
        <w:rPr>
          <w:rStyle w:val="CommentReference"/>
        </w:rPr>
        <w:annotationRef/>
      </w:r>
      <w:r>
        <w:t>possibly move I</w:t>
      </w:r>
      <w:r>
        <w:rPr>
          <w:vertAlign w:val="superscript"/>
        </w:rPr>
        <w:t>2</w:t>
      </w:r>
      <w:r>
        <w:t>C explanation software implementation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3A8B0B" w15:done="0"/>
  <w15:commentEx w15:paraId="13823353" w15:done="0"/>
  <w15:commentEx w15:paraId="77838921" w15:done="0"/>
  <w15:commentEx w15:paraId="3CD6446E" w15:done="0"/>
  <w15:commentEx w15:paraId="745CDB0C" w15:done="0"/>
  <w15:commentEx w15:paraId="52A4888A" w15:done="0"/>
  <w15:commentEx w15:paraId="499B244B" w15:done="0"/>
  <w15:commentEx w15:paraId="0088EEB0" w15:done="0"/>
  <w15:commentEx w15:paraId="759E3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3A8B0B" w16cid:durableId="1F7290CE"/>
  <w16cid:commentId w16cid:paraId="13823353" w16cid:durableId="1F70AF79"/>
  <w16cid:commentId w16cid:paraId="77838921" w16cid:durableId="1F70AFDE"/>
  <w16cid:commentId w16cid:paraId="3CD6446E" w16cid:durableId="1F70B0F3"/>
  <w16cid:commentId w16cid:paraId="745CDB0C" w16cid:durableId="1F70B2E5"/>
  <w16cid:commentId w16cid:paraId="52A4888A" w16cid:durableId="1F70B6C4"/>
  <w16cid:commentId w16cid:paraId="499B244B" w16cid:durableId="1F70B7DA"/>
  <w16cid:commentId w16cid:paraId="0088EEB0" w16cid:durableId="1F828BDD"/>
  <w16cid:commentId w16cid:paraId="759E3DB7" w16cid:durableId="1F828B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883AD" w14:textId="77777777" w:rsidR="0099633F" w:rsidRDefault="0099633F" w:rsidP="002E0482">
      <w:r>
        <w:separator/>
      </w:r>
    </w:p>
    <w:p w14:paraId="24C08327" w14:textId="77777777" w:rsidR="0099633F" w:rsidRDefault="0099633F"/>
    <w:p w14:paraId="08743A06" w14:textId="77777777" w:rsidR="0099633F" w:rsidRDefault="0099633F"/>
    <w:p w14:paraId="6DE2BD43" w14:textId="77777777" w:rsidR="0099633F" w:rsidRDefault="0099633F"/>
  </w:endnote>
  <w:endnote w:type="continuationSeparator" w:id="0">
    <w:p w14:paraId="0A83902A" w14:textId="77777777" w:rsidR="0099633F" w:rsidRDefault="0099633F" w:rsidP="002E0482">
      <w:r>
        <w:continuationSeparator/>
      </w:r>
    </w:p>
    <w:p w14:paraId="743E5566" w14:textId="77777777" w:rsidR="0099633F" w:rsidRDefault="0099633F"/>
    <w:p w14:paraId="165F2876" w14:textId="77777777" w:rsidR="0099633F" w:rsidRDefault="0099633F"/>
    <w:p w14:paraId="5B9FFAD3" w14:textId="77777777" w:rsidR="0099633F" w:rsidRDefault="009963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4C1F0" w14:textId="77777777" w:rsidR="00855B27" w:rsidRDefault="00855B27" w:rsidP="00B22603">
    <w:pPr>
      <w:pStyle w:val="Footer"/>
      <w:jc w:val="right"/>
    </w:pPr>
  </w:p>
  <w:p w14:paraId="43C0D42D" w14:textId="77777777" w:rsidR="00855B27" w:rsidRDefault="00855B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EE718" w14:textId="77777777" w:rsidR="00855B27" w:rsidRPr="00627B99" w:rsidRDefault="00855B2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4D443C8" w14:textId="77777777" w:rsidR="00855B27" w:rsidRDefault="00855B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34072" w14:textId="77777777" w:rsidR="0099633F" w:rsidRDefault="0099633F" w:rsidP="002E0482">
      <w:r>
        <w:separator/>
      </w:r>
    </w:p>
    <w:p w14:paraId="507C1B65" w14:textId="77777777" w:rsidR="0099633F" w:rsidRDefault="0099633F"/>
    <w:p w14:paraId="4433E48E" w14:textId="77777777" w:rsidR="0099633F" w:rsidRDefault="0099633F"/>
    <w:p w14:paraId="15D406E3" w14:textId="77777777" w:rsidR="0099633F" w:rsidRDefault="0099633F"/>
  </w:footnote>
  <w:footnote w:type="continuationSeparator" w:id="0">
    <w:p w14:paraId="10DB18FC" w14:textId="77777777" w:rsidR="0099633F" w:rsidRDefault="0099633F" w:rsidP="002E0482">
      <w:r>
        <w:continuationSeparator/>
      </w:r>
    </w:p>
    <w:p w14:paraId="405A2DFA" w14:textId="77777777" w:rsidR="0099633F" w:rsidRDefault="0099633F"/>
    <w:p w14:paraId="5EA2A3AA" w14:textId="77777777" w:rsidR="0099633F" w:rsidRDefault="0099633F"/>
    <w:p w14:paraId="206D946A" w14:textId="77777777" w:rsidR="0099633F" w:rsidRDefault="009963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0965A1"/>
    <w:multiLevelType w:val="multilevel"/>
    <w:tmpl w:val="5AD4FC7E"/>
    <w:lvl w:ilvl="0">
      <w:start w:val="1"/>
      <w:numFmt w:val="decimal"/>
      <w:lvlText w:val="%1."/>
      <w:lvlJc w:val="left"/>
      <w:pPr>
        <w:ind w:left="36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57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696A01"/>
    <w:multiLevelType w:val="multilevel"/>
    <w:tmpl w:val="F2DEDBC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A08561E"/>
    <w:lvl w:ilvl="0" w:tplc="0F86FA4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vertAlign w:val="base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D03AD63E"/>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4"/>
  </w:num>
  <w:num w:numId="3">
    <w:abstractNumId w:val="10"/>
  </w:num>
  <w:num w:numId="4">
    <w:abstractNumId w:val="16"/>
  </w:num>
  <w:num w:numId="5">
    <w:abstractNumId w:val="18"/>
  </w:num>
  <w:num w:numId="6">
    <w:abstractNumId w:val="25"/>
  </w:num>
  <w:num w:numId="7">
    <w:abstractNumId w:val="3"/>
  </w:num>
  <w:num w:numId="8">
    <w:abstractNumId w:val="7"/>
  </w:num>
  <w:num w:numId="9">
    <w:abstractNumId w:val="17"/>
  </w:num>
  <w:num w:numId="10">
    <w:abstractNumId w:val="13"/>
  </w:num>
  <w:num w:numId="11">
    <w:abstractNumId w:val="22"/>
  </w:num>
  <w:num w:numId="12">
    <w:abstractNumId w:val="26"/>
  </w:num>
  <w:num w:numId="13">
    <w:abstractNumId w:val="16"/>
  </w:num>
  <w:num w:numId="14">
    <w:abstractNumId w:val="5"/>
  </w:num>
  <w:num w:numId="15">
    <w:abstractNumId w:val="8"/>
  </w:num>
  <w:num w:numId="16">
    <w:abstractNumId w:val="2"/>
  </w:num>
  <w:num w:numId="17">
    <w:abstractNumId w:val="23"/>
  </w:num>
  <w:num w:numId="18">
    <w:abstractNumId w:val="9"/>
  </w:num>
  <w:num w:numId="19">
    <w:abstractNumId w:val="6"/>
  </w:num>
  <w:num w:numId="20">
    <w:abstractNumId w:val="27"/>
  </w:num>
  <w:num w:numId="21">
    <w:abstractNumId w:val="11"/>
  </w:num>
  <w:num w:numId="22">
    <w:abstractNumId w:val="1"/>
  </w:num>
  <w:num w:numId="23">
    <w:abstractNumId w:val="20"/>
  </w:num>
  <w:num w:numId="24">
    <w:abstractNumId w:val="14"/>
  </w:num>
  <w:num w:numId="25">
    <w:abstractNumId w:val="19"/>
  </w:num>
  <w:num w:numId="26">
    <w:abstractNumId w:val="0"/>
  </w:num>
  <w:num w:numId="27">
    <w:abstractNumId w:val="12"/>
  </w:num>
  <w:num w:numId="28">
    <w:abstractNumId w:val="12"/>
    <w:lvlOverride w:ilvl="0">
      <w:startOverride w:val="1"/>
    </w:lvlOverride>
  </w:num>
  <w:num w:numId="29">
    <w:abstractNumId w:val="4"/>
  </w:num>
  <w:num w:numId="30">
    <w:abstractNumId w:val="21"/>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stin Derickson">
    <w15:presenceInfo w15:providerId="Windows Live" w15:userId="3050fd0d04a16b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BE0982"/>
    <w:rsid w:val="00000D0B"/>
    <w:rsid w:val="00001123"/>
    <w:rsid w:val="00001206"/>
    <w:rsid w:val="000019F1"/>
    <w:rsid w:val="0000201F"/>
    <w:rsid w:val="00002631"/>
    <w:rsid w:val="000032D8"/>
    <w:rsid w:val="00004A4E"/>
    <w:rsid w:val="000067F4"/>
    <w:rsid w:val="000068ED"/>
    <w:rsid w:val="00006F54"/>
    <w:rsid w:val="000104D6"/>
    <w:rsid w:val="0001221F"/>
    <w:rsid w:val="00012742"/>
    <w:rsid w:val="00013855"/>
    <w:rsid w:val="00013DFD"/>
    <w:rsid w:val="00016239"/>
    <w:rsid w:val="00016897"/>
    <w:rsid w:val="00017920"/>
    <w:rsid w:val="00020AC4"/>
    <w:rsid w:val="00022977"/>
    <w:rsid w:val="000244F2"/>
    <w:rsid w:val="00024641"/>
    <w:rsid w:val="0002488C"/>
    <w:rsid w:val="0002655B"/>
    <w:rsid w:val="00026F37"/>
    <w:rsid w:val="0002713B"/>
    <w:rsid w:val="00027EC5"/>
    <w:rsid w:val="000300E1"/>
    <w:rsid w:val="00031093"/>
    <w:rsid w:val="000332A0"/>
    <w:rsid w:val="00033C76"/>
    <w:rsid w:val="000343CA"/>
    <w:rsid w:val="0003458B"/>
    <w:rsid w:val="00034FDC"/>
    <w:rsid w:val="000361E2"/>
    <w:rsid w:val="0003665E"/>
    <w:rsid w:val="000373AB"/>
    <w:rsid w:val="00037735"/>
    <w:rsid w:val="000409A1"/>
    <w:rsid w:val="0004202D"/>
    <w:rsid w:val="000422BD"/>
    <w:rsid w:val="0004267D"/>
    <w:rsid w:val="00042748"/>
    <w:rsid w:val="000446F5"/>
    <w:rsid w:val="00044A50"/>
    <w:rsid w:val="00044DFA"/>
    <w:rsid w:val="00045B46"/>
    <w:rsid w:val="00046609"/>
    <w:rsid w:val="00046D97"/>
    <w:rsid w:val="000548B9"/>
    <w:rsid w:val="000559DF"/>
    <w:rsid w:val="0005710C"/>
    <w:rsid w:val="00057731"/>
    <w:rsid w:val="000579FC"/>
    <w:rsid w:val="0006038D"/>
    <w:rsid w:val="000607CF"/>
    <w:rsid w:val="00060945"/>
    <w:rsid w:val="00060A19"/>
    <w:rsid w:val="00061520"/>
    <w:rsid w:val="00061C3E"/>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688"/>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7184"/>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17127"/>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036"/>
    <w:rsid w:val="00161B00"/>
    <w:rsid w:val="001624C8"/>
    <w:rsid w:val="00164483"/>
    <w:rsid w:val="0016563B"/>
    <w:rsid w:val="00166103"/>
    <w:rsid w:val="00167AA9"/>
    <w:rsid w:val="00167C5A"/>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5152"/>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1B79"/>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1D73"/>
    <w:rsid w:val="002235F0"/>
    <w:rsid w:val="00223B47"/>
    <w:rsid w:val="00223ECC"/>
    <w:rsid w:val="00227D45"/>
    <w:rsid w:val="00227EA1"/>
    <w:rsid w:val="00230864"/>
    <w:rsid w:val="002328D2"/>
    <w:rsid w:val="0023293E"/>
    <w:rsid w:val="002330ED"/>
    <w:rsid w:val="00236297"/>
    <w:rsid w:val="00237D83"/>
    <w:rsid w:val="00240AFF"/>
    <w:rsid w:val="00240D8D"/>
    <w:rsid w:val="002417FC"/>
    <w:rsid w:val="0024338F"/>
    <w:rsid w:val="0024401A"/>
    <w:rsid w:val="002440FE"/>
    <w:rsid w:val="00244839"/>
    <w:rsid w:val="00244981"/>
    <w:rsid w:val="00245ECF"/>
    <w:rsid w:val="00246152"/>
    <w:rsid w:val="002466D5"/>
    <w:rsid w:val="0024787E"/>
    <w:rsid w:val="00251754"/>
    <w:rsid w:val="00251F5F"/>
    <w:rsid w:val="00252000"/>
    <w:rsid w:val="00252BBE"/>
    <w:rsid w:val="00252CB2"/>
    <w:rsid w:val="002530D8"/>
    <w:rsid w:val="00253CD1"/>
    <w:rsid w:val="002574F2"/>
    <w:rsid w:val="002600ED"/>
    <w:rsid w:val="00260E55"/>
    <w:rsid w:val="002625DF"/>
    <w:rsid w:val="00263B4C"/>
    <w:rsid w:val="00264023"/>
    <w:rsid w:val="0026404B"/>
    <w:rsid w:val="0026504E"/>
    <w:rsid w:val="002702CC"/>
    <w:rsid w:val="00270606"/>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59C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235A"/>
    <w:rsid w:val="002C620E"/>
    <w:rsid w:val="002C6506"/>
    <w:rsid w:val="002C6BC3"/>
    <w:rsid w:val="002C7020"/>
    <w:rsid w:val="002C7860"/>
    <w:rsid w:val="002C78D5"/>
    <w:rsid w:val="002C79CC"/>
    <w:rsid w:val="002D061B"/>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279F"/>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0E27"/>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C0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0BF"/>
    <w:rsid w:val="003F06BB"/>
    <w:rsid w:val="003F0C00"/>
    <w:rsid w:val="003F16CA"/>
    <w:rsid w:val="003F25DE"/>
    <w:rsid w:val="003F464A"/>
    <w:rsid w:val="003F5556"/>
    <w:rsid w:val="003F699E"/>
    <w:rsid w:val="004007FD"/>
    <w:rsid w:val="004009AD"/>
    <w:rsid w:val="00400DAC"/>
    <w:rsid w:val="004022B1"/>
    <w:rsid w:val="00402CD7"/>
    <w:rsid w:val="00403B21"/>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C8E"/>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423F"/>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4D39"/>
    <w:rsid w:val="004C5BD5"/>
    <w:rsid w:val="004C6D72"/>
    <w:rsid w:val="004D04D8"/>
    <w:rsid w:val="004D4179"/>
    <w:rsid w:val="004D5487"/>
    <w:rsid w:val="004D636A"/>
    <w:rsid w:val="004D6382"/>
    <w:rsid w:val="004D7AEE"/>
    <w:rsid w:val="004E046A"/>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4F779F"/>
    <w:rsid w:val="0050001E"/>
    <w:rsid w:val="00501DFB"/>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66A75"/>
    <w:rsid w:val="00570B04"/>
    <w:rsid w:val="00571370"/>
    <w:rsid w:val="0057161E"/>
    <w:rsid w:val="0057294C"/>
    <w:rsid w:val="00576693"/>
    <w:rsid w:val="00576B19"/>
    <w:rsid w:val="005804E0"/>
    <w:rsid w:val="005819EA"/>
    <w:rsid w:val="005824FF"/>
    <w:rsid w:val="005836BB"/>
    <w:rsid w:val="0058792E"/>
    <w:rsid w:val="0059041C"/>
    <w:rsid w:val="00590874"/>
    <w:rsid w:val="00592B92"/>
    <w:rsid w:val="005935F7"/>
    <w:rsid w:val="00593A70"/>
    <w:rsid w:val="00593B51"/>
    <w:rsid w:val="0059510C"/>
    <w:rsid w:val="005958A4"/>
    <w:rsid w:val="005966C2"/>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080"/>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7B1"/>
    <w:rsid w:val="00631B23"/>
    <w:rsid w:val="00631E6A"/>
    <w:rsid w:val="0063218D"/>
    <w:rsid w:val="00633761"/>
    <w:rsid w:val="00635A50"/>
    <w:rsid w:val="00635D1C"/>
    <w:rsid w:val="00636070"/>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2FD6"/>
    <w:rsid w:val="00664411"/>
    <w:rsid w:val="006648C2"/>
    <w:rsid w:val="00665254"/>
    <w:rsid w:val="0066648C"/>
    <w:rsid w:val="00666E94"/>
    <w:rsid w:val="0066768E"/>
    <w:rsid w:val="006676D0"/>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F0C"/>
    <w:rsid w:val="006B2E02"/>
    <w:rsid w:val="006B36AD"/>
    <w:rsid w:val="006B5F89"/>
    <w:rsid w:val="006B636F"/>
    <w:rsid w:val="006B6788"/>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358"/>
    <w:rsid w:val="0070286C"/>
    <w:rsid w:val="00703099"/>
    <w:rsid w:val="00703741"/>
    <w:rsid w:val="00704150"/>
    <w:rsid w:val="00704723"/>
    <w:rsid w:val="00704DF4"/>
    <w:rsid w:val="0070678C"/>
    <w:rsid w:val="00707C92"/>
    <w:rsid w:val="00712AA4"/>
    <w:rsid w:val="00713A94"/>
    <w:rsid w:val="00714518"/>
    <w:rsid w:val="007171FF"/>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2795"/>
    <w:rsid w:val="00763E19"/>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6114"/>
    <w:rsid w:val="007C6CAF"/>
    <w:rsid w:val="007D221C"/>
    <w:rsid w:val="007D2D24"/>
    <w:rsid w:val="007D38D5"/>
    <w:rsid w:val="007D4156"/>
    <w:rsid w:val="007D4BF8"/>
    <w:rsid w:val="007D5773"/>
    <w:rsid w:val="007D5C51"/>
    <w:rsid w:val="007D6CD6"/>
    <w:rsid w:val="007D6CF5"/>
    <w:rsid w:val="007D75C3"/>
    <w:rsid w:val="007E17C2"/>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6643"/>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C3E"/>
    <w:rsid w:val="00835EDC"/>
    <w:rsid w:val="00836644"/>
    <w:rsid w:val="00836BFC"/>
    <w:rsid w:val="0084054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5B27"/>
    <w:rsid w:val="00856191"/>
    <w:rsid w:val="0085670C"/>
    <w:rsid w:val="0086617B"/>
    <w:rsid w:val="00871B6B"/>
    <w:rsid w:val="00872761"/>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5B05"/>
    <w:rsid w:val="008B5E74"/>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5FFF"/>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591"/>
    <w:rsid w:val="009866F3"/>
    <w:rsid w:val="00986B42"/>
    <w:rsid w:val="00987DD8"/>
    <w:rsid w:val="009907D1"/>
    <w:rsid w:val="009914CC"/>
    <w:rsid w:val="009951E5"/>
    <w:rsid w:val="0099633F"/>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5CD5"/>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400"/>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5DFB"/>
    <w:rsid w:val="00A06280"/>
    <w:rsid w:val="00A07195"/>
    <w:rsid w:val="00A1135D"/>
    <w:rsid w:val="00A11377"/>
    <w:rsid w:val="00A11C8C"/>
    <w:rsid w:val="00A123C4"/>
    <w:rsid w:val="00A139A8"/>
    <w:rsid w:val="00A13BBC"/>
    <w:rsid w:val="00A14456"/>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C74"/>
    <w:rsid w:val="00A52E41"/>
    <w:rsid w:val="00A5305C"/>
    <w:rsid w:val="00A54542"/>
    <w:rsid w:val="00A56E9E"/>
    <w:rsid w:val="00A60945"/>
    <w:rsid w:val="00A60A57"/>
    <w:rsid w:val="00A635EF"/>
    <w:rsid w:val="00A64B4C"/>
    <w:rsid w:val="00A64BA5"/>
    <w:rsid w:val="00A67649"/>
    <w:rsid w:val="00A677F4"/>
    <w:rsid w:val="00A71FB4"/>
    <w:rsid w:val="00A72B1C"/>
    <w:rsid w:val="00A74C39"/>
    <w:rsid w:val="00A763EC"/>
    <w:rsid w:val="00A808C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012"/>
    <w:rsid w:val="00A93A90"/>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0B22"/>
    <w:rsid w:val="00AB2359"/>
    <w:rsid w:val="00AB335F"/>
    <w:rsid w:val="00AB3F36"/>
    <w:rsid w:val="00AB6C86"/>
    <w:rsid w:val="00AC036C"/>
    <w:rsid w:val="00AC3386"/>
    <w:rsid w:val="00AC4AB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0F95"/>
    <w:rsid w:val="00AF105B"/>
    <w:rsid w:val="00AF35B4"/>
    <w:rsid w:val="00AF43B9"/>
    <w:rsid w:val="00AF4D0A"/>
    <w:rsid w:val="00AF4FCD"/>
    <w:rsid w:val="00AF5F65"/>
    <w:rsid w:val="00AF6B79"/>
    <w:rsid w:val="00AF740C"/>
    <w:rsid w:val="00AF7EEB"/>
    <w:rsid w:val="00B0039D"/>
    <w:rsid w:val="00B0054B"/>
    <w:rsid w:val="00B00A77"/>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1FA"/>
    <w:rsid w:val="00B36D4D"/>
    <w:rsid w:val="00B37C53"/>
    <w:rsid w:val="00B41798"/>
    <w:rsid w:val="00B422CC"/>
    <w:rsid w:val="00B4324B"/>
    <w:rsid w:val="00B432E3"/>
    <w:rsid w:val="00B463BD"/>
    <w:rsid w:val="00B5097F"/>
    <w:rsid w:val="00B51701"/>
    <w:rsid w:val="00B51849"/>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489"/>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58ED"/>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982"/>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620"/>
    <w:rsid w:val="00C11709"/>
    <w:rsid w:val="00C125B6"/>
    <w:rsid w:val="00C12EE7"/>
    <w:rsid w:val="00C14481"/>
    <w:rsid w:val="00C1536F"/>
    <w:rsid w:val="00C2103E"/>
    <w:rsid w:val="00C22C84"/>
    <w:rsid w:val="00C22E98"/>
    <w:rsid w:val="00C2388A"/>
    <w:rsid w:val="00C24B48"/>
    <w:rsid w:val="00C2561D"/>
    <w:rsid w:val="00C305F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668E9"/>
    <w:rsid w:val="00C74058"/>
    <w:rsid w:val="00C74802"/>
    <w:rsid w:val="00C76019"/>
    <w:rsid w:val="00C77612"/>
    <w:rsid w:val="00C834F7"/>
    <w:rsid w:val="00C84165"/>
    <w:rsid w:val="00C84311"/>
    <w:rsid w:val="00C84594"/>
    <w:rsid w:val="00C84EE0"/>
    <w:rsid w:val="00C85048"/>
    <w:rsid w:val="00C85333"/>
    <w:rsid w:val="00C85666"/>
    <w:rsid w:val="00C85D13"/>
    <w:rsid w:val="00C86A57"/>
    <w:rsid w:val="00C874B9"/>
    <w:rsid w:val="00C906D3"/>
    <w:rsid w:val="00C91980"/>
    <w:rsid w:val="00C91E59"/>
    <w:rsid w:val="00C92D87"/>
    <w:rsid w:val="00C9362B"/>
    <w:rsid w:val="00C93C39"/>
    <w:rsid w:val="00C95AB0"/>
    <w:rsid w:val="00C95BAD"/>
    <w:rsid w:val="00C972A4"/>
    <w:rsid w:val="00CA1348"/>
    <w:rsid w:val="00CA1BC5"/>
    <w:rsid w:val="00CA1D3D"/>
    <w:rsid w:val="00CA24D8"/>
    <w:rsid w:val="00CA2C31"/>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37795"/>
    <w:rsid w:val="00D42755"/>
    <w:rsid w:val="00D4456B"/>
    <w:rsid w:val="00D44A81"/>
    <w:rsid w:val="00D47D60"/>
    <w:rsid w:val="00D503F2"/>
    <w:rsid w:val="00D518C0"/>
    <w:rsid w:val="00D52374"/>
    <w:rsid w:val="00D549FB"/>
    <w:rsid w:val="00D55029"/>
    <w:rsid w:val="00D550A4"/>
    <w:rsid w:val="00D554B0"/>
    <w:rsid w:val="00D55DCC"/>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2724"/>
    <w:rsid w:val="00D72D78"/>
    <w:rsid w:val="00D74308"/>
    <w:rsid w:val="00D74450"/>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13E8"/>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5D"/>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6982"/>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365"/>
    <w:rsid w:val="00E20BF1"/>
    <w:rsid w:val="00E22AE7"/>
    <w:rsid w:val="00E24187"/>
    <w:rsid w:val="00E268F1"/>
    <w:rsid w:val="00E3069F"/>
    <w:rsid w:val="00E30F61"/>
    <w:rsid w:val="00E34756"/>
    <w:rsid w:val="00E348DE"/>
    <w:rsid w:val="00E34C82"/>
    <w:rsid w:val="00E34F3E"/>
    <w:rsid w:val="00E36281"/>
    <w:rsid w:val="00E36D18"/>
    <w:rsid w:val="00E374EB"/>
    <w:rsid w:val="00E40B31"/>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99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1654"/>
    <w:rsid w:val="00EB3BC0"/>
    <w:rsid w:val="00EB5EB6"/>
    <w:rsid w:val="00EB6F54"/>
    <w:rsid w:val="00EC2DF6"/>
    <w:rsid w:val="00EC4A0F"/>
    <w:rsid w:val="00EC6162"/>
    <w:rsid w:val="00ED190D"/>
    <w:rsid w:val="00ED23DA"/>
    <w:rsid w:val="00ED3BAF"/>
    <w:rsid w:val="00ED60CD"/>
    <w:rsid w:val="00EE2015"/>
    <w:rsid w:val="00EE3CE8"/>
    <w:rsid w:val="00EE3E86"/>
    <w:rsid w:val="00EE49E5"/>
    <w:rsid w:val="00EE5BFD"/>
    <w:rsid w:val="00EE5C86"/>
    <w:rsid w:val="00EE79B9"/>
    <w:rsid w:val="00EF129D"/>
    <w:rsid w:val="00EF1541"/>
    <w:rsid w:val="00EF2B94"/>
    <w:rsid w:val="00EF4459"/>
    <w:rsid w:val="00EF4E8D"/>
    <w:rsid w:val="00EF5347"/>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273A"/>
    <w:rsid w:val="00F24FFE"/>
    <w:rsid w:val="00F2546E"/>
    <w:rsid w:val="00F26B3B"/>
    <w:rsid w:val="00F303C1"/>
    <w:rsid w:val="00F315F1"/>
    <w:rsid w:val="00F31B6A"/>
    <w:rsid w:val="00F321EE"/>
    <w:rsid w:val="00F32F43"/>
    <w:rsid w:val="00F43A20"/>
    <w:rsid w:val="00F467F2"/>
    <w:rsid w:val="00F47DD1"/>
    <w:rsid w:val="00F50F3D"/>
    <w:rsid w:val="00F519AD"/>
    <w:rsid w:val="00F51B19"/>
    <w:rsid w:val="00F52CB5"/>
    <w:rsid w:val="00F53795"/>
    <w:rsid w:val="00F540D0"/>
    <w:rsid w:val="00F5473D"/>
    <w:rsid w:val="00F54B8F"/>
    <w:rsid w:val="00F54D8A"/>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55AF"/>
    <w:rsid w:val="00F76CB8"/>
    <w:rsid w:val="00F76E38"/>
    <w:rsid w:val="00F76E64"/>
    <w:rsid w:val="00F80575"/>
    <w:rsid w:val="00F80892"/>
    <w:rsid w:val="00F81E81"/>
    <w:rsid w:val="00F82073"/>
    <w:rsid w:val="00F837AC"/>
    <w:rsid w:val="00F838A4"/>
    <w:rsid w:val="00F84FF2"/>
    <w:rsid w:val="00F855A7"/>
    <w:rsid w:val="00F85919"/>
    <w:rsid w:val="00F85EFC"/>
    <w:rsid w:val="00F8634B"/>
    <w:rsid w:val="00F909E4"/>
    <w:rsid w:val="00F91E22"/>
    <w:rsid w:val="00F93C58"/>
    <w:rsid w:val="00F95B7C"/>
    <w:rsid w:val="00F95C2E"/>
    <w:rsid w:val="00F965DE"/>
    <w:rsid w:val="00F96B9D"/>
    <w:rsid w:val="00FA1AC2"/>
    <w:rsid w:val="00FA1BDB"/>
    <w:rsid w:val="00FA1F3C"/>
    <w:rsid w:val="00FA5B94"/>
    <w:rsid w:val="00FA5E81"/>
    <w:rsid w:val="00FB10D0"/>
    <w:rsid w:val="00FB16CA"/>
    <w:rsid w:val="00FB3891"/>
    <w:rsid w:val="00FB3EBF"/>
    <w:rsid w:val="00FB4315"/>
    <w:rsid w:val="00FB4AF8"/>
    <w:rsid w:val="00FB591B"/>
    <w:rsid w:val="00FB5B0E"/>
    <w:rsid w:val="00FB7816"/>
    <w:rsid w:val="00FC00A6"/>
    <w:rsid w:val="00FC12DE"/>
    <w:rsid w:val="00FC246F"/>
    <w:rsid w:val="00FC3941"/>
    <w:rsid w:val="00FC42ED"/>
    <w:rsid w:val="00FC607E"/>
    <w:rsid w:val="00FC6933"/>
    <w:rsid w:val="00FC6F88"/>
    <w:rsid w:val="00FC779E"/>
    <w:rsid w:val="00FC79C0"/>
    <w:rsid w:val="00FD0109"/>
    <w:rsid w:val="00FD0F7E"/>
    <w:rsid w:val="00FD25FA"/>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A64A"/>
  <w15:docId w15:val="{1A54C20C-D2E6-4DA5-B353-1E817612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668E9"/>
    <w:pPr>
      <w:numPr>
        <w:numId w:val="2"/>
      </w:numPr>
      <w:adjustRightInd w:val="0"/>
      <w:snapToGrid w:val="0"/>
      <w:spacing w:after="120"/>
      <w:jc w:val="both"/>
    </w:pPr>
    <w:rPr>
      <w:noProof/>
      <w:color w:val="000000"/>
      <w:kern w:val="2"/>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16897"/>
    <w:pPr>
      <w:widowControl w:val="0"/>
      <w:tabs>
        <w:tab w:val="left" w:pos="360"/>
      </w:tabs>
      <w:snapToGrid w:val="0"/>
      <w:spacing w:after="60"/>
      <w:ind w:firstLine="360"/>
      <w:jc w:val="both"/>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689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32F44"/>
    <w:pPr>
      <w:numPr>
        <w:numId w:val="25"/>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045B46"/>
    <w:pPr>
      <w:numPr>
        <w:numId w:val="0"/>
      </w:numPr>
      <w:jc w:val="left"/>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jpe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gif"/><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yperlink" Target="http://www.youtube.com/watch?v=wnTHhug7CR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in\Desktop\Senior%20Design%20II\Projec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5F7CC9-ED80-4FED-85EE-81995CE91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Template.dotx</Template>
  <TotalTime>0</TotalTime>
  <Pages>28</Pages>
  <Words>5454</Words>
  <Characters>31089</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36471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Derickson</dc:creator>
  <cp:lastModifiedBy>Justin Derickson</cp:lastModifiedBy>
  <cp:revision>2</cp:revision>
  <cp:lastPrinted>2012-11-01T15:56:00Z</cp:lastPrinted>
  <dcterms:created xsi:type="dcterms:W3CDTF">2018-11-13T07:25:00Z</dcterms:created>
  <dcterms:modified xsi:type="dcterms:W3CDTF">2018-11-13T07:25:00Z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